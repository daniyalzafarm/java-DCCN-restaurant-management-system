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EED3D" w14:textId="77777777" w:rsidR="00814823" w:rsidRDefault="00814823" w:rsidP="00814823"/>
    <w:tbl>
      <w:tblPr>
        <w:tblStyle w:val="PlainTable4"/>
        <w:tblW w:w="12256" w:type="dxa"/>
        <w:jc w:val="center"/>
        <w:tblLook w:val="04A0" w:firstRow="1" w:lastRow="0" w:firstColumn="1" w:lastColumn="0" w:noHBand="0" w:noVBand="1"/>
        <w:tblDescription w:val="Layout table"/>
      </w:tblPr>
      <w:tblGrid>
        <w:gridCol w:w="12256"/>
      </w:tblGrid>
      <w:tr w:rsidR="00814823" w14:paraId="009917D0"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411FEB77" w14:textId="77777777" w:rsidR="00814823" w:rsidRPr="008F5585" w:rsidRDefault="00814823" w:rsidP="008F5585">
            <w:pPr>
              <w:pStyle w:val="ReportTitle"/>
            </w:pPr>
            <w:r>
              <w:rPr>
                <w:noProof/>
              </w:rPr>
              <mc:AlternateContent>
                <mc:Choice Requires="wps">
                  <w:drawing>
                    <wp:inline distT="0" distB="0" distL="0" distR="0" wp14:anchorId="75E6973C" wp14:editId="2A44C419">
                      <wp:extent cx="6697389" cy="571500"/>
                      <wp:effectExtent l="0" t="0" r="0" b="0"/>
                      <wp:docPr id="24" name="Text Box 24" descr="Text box to enter title"/>
                      <wp:cNvGraphicFramePr/>
                      <a:graphic xmlns:a="http://schemas.openxmlformats.org/drawingml/2006/main">
                        <a:graphicData uri="http://schemas.microsoft.com/office/word/2010/wordprocessingShape">
                          <wps:wsp>
                            <wps:cNvSpPr txBox="1"/>
                            <wps:spPr>
                              <a:xfrm>
                                <a:off x="0" y="0"/>
                                <a:ext cx="6697389"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60"/>
                                      <w:szCs w:val="60"/>
                                    </w:rPr>
                                    <w:alias w:val="Enter document title:"/>
                                    <w:tag w:val=""/>
                                    <w:id w:val="1159278023"/>
                                    <w:placeholder>
                                      <w:docPart w:val="101AEDCF37E34CC2909A356A97D2072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0B398798" w14:textId="4DDBD665" w:rsidR="001E22A8" w:rsidRPr="008A25CD" w:rsidRDefault="001E22A8" w:rsidP="00814823">
                                      <w:pPr>
                                        <w:pStyle w:val="ReportTitle"/>
                                        <w:rPr>
                                          <w:b/>
                                          <w:sz w:val="60"/>
                                          <w:szCs w:val="60"/>
                                        </w:rPr>
                                      </w:pPr>
                                      <w:r>
                                        <w:rPr>
                                          <w:b/>
                                          <w:sz w:val="60"/>
                                          <w:szCs w:val="60"/>
                                        </w:rPr>
                                        <w:t>FINAL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5E6973C" id="_x0000_t202" coordsize="21600,21600" o:spt="202" path="m,l,21600r21600,l21600,xe">
                      <v:stroke joinstyle="miter"/>
                      <v:path gradientshapeok="t" o:connecttype="rect"/>
                    </v:shapetype>
                    <v:shape id="Text Box 24" o:spid="_x0000_s1026" type="#_x0000_t202" alt="Text box to enter title" style="width:527.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" filled="f" stroked="f">
                      <v:textbox>
                        <w:txbxContent>
                          <w:sdt>
                            <w:sdtPr>
                              <w:rPr>
                                <w:b/>
                                <w:sz w:val="60"/>
                                <w:szCs w:val="60"/>
                              </w:rPr>
                              <w:alias w:val="Enter document title:"/>
                              <w:tag w:val=""/>
                              <w:id w:val="1159278023"/>
                              <w:placeholder>
                                <w:docPart w:val="101AEDCF37E34CC2909A356A97D2072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0B398798" w14:textId="4DDBD665" w:rsidR="001E22A8" w:rsidRPr="008A25CD" w:rsidRDefault="001E22A8" w:rsidP="00814823">
                                <w:pPr>
                                  <w:pStyle w:val="ReportTitle"/>
                                  <w:rPr>
                                    <w:b/>
                                    <w:sz w:val="60"/>
                                    <w:szCs w:val="60"/>
                                  </w:rPr>
                                </w:pPr>
                                <w:r>
                                  <w:rPr>
                                    <w:b/>
                                    <w:sz w:val="60"/>
                                    <w:szCs w:val="60"/>
                                  </w:rPr>
                                  <w:t>FINAL PROJECT</w:t>
                                </w:r>
                              </w:p>
                            </w:sdtContent>
                          </w:sdt>
                        </w:txbxContent>
                      </v:textbox>
                      <w10:anchorlock/>
                    </v:shape>
                  </w:pict>
                </mc:Fallback>
              </mc:AlternateContent>
            </w:r>
            <w:r>
              <w:rPr>
                <w:noProof/>
              </w:rPr>
              <mc:AlternateContent>
                <mc:Choice Requires="wps">
                  <w:drawing>
                    <wp:inline distT="0" distB="0" distL="0" distR="0" wp14:anchorId="2B23AAC1" wp14:editId="125A8662">
                      <wp:extent cx="3202305" cy="95250"/>
                      <wp:effectExtent l="0" t="0" r="0" b="0"/>
                      <wp:docPr id="18" name="Rectangle 18" descr="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D15876" id="Rectangle 18" o:spid="_x0000_s1026" alt="Li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iCpQIAALY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" fillcolor="#cb400b [2415]" stroked="f" strokeweight="2.25pt">
                      <w10:anchorlock/>
                    </v:rect>
                  </w:pict>
                </mc:Fallback>
              </mc:AlternateContent>
            </w:r>
          </w:p>
        </w:tc>
      </w:tr>
      <w:tr w:rsidR="00814823" w14:paraId="2693A8CC" w14:textId="77777777" w:rsidTr="001E22A8">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0C334967" w14:textId="77777777" w:rsidR="00814823" w:rsidRPr="005D120C" w:rsidRDefault="00814823" w:rsidP="001E22A8">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35E21007" wp14:editId="3C8DBFC0">
                      <wp:extent cx="3515096" cy="1607820"/>
                      <wp:effectExtent l="0" t="0" r="0" b="0"/>
                      <wp:docPr id="25" name="Text Box 25" descr="Text box to enter subtitle"/>
                      <wp:cNvGraphicFramePr/>
                      <a:graphic xmlns:a="http://schemas.openxmlformats.org/drawingml/2006/main">
                        <a:graphicData uri="http://schemas.microsoft.com/office/word/2010/wordprocessingShape">
                          <wps:wsp>
                            <wps:cNvSpPr txBox="1"/>
                            <wps:spPr>
                              <a:xfrm>
                                <a:off x="0" y="0"/>
                                <a:ext cx="3515096" cy="1607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3B4DA2BC" w14:textId="2E2E54E9" w:rsidR="001E22A8" w:rsidRDefault="001E22A8" w:rsidP="00814823">
                                      <w:pPr>
                                        <w:pStyle w:val="Subtitle"/>
                                        <w:jc w:val="center"/>
                                      </w:pPr>
                                      <w:r>
                                        <w:t xml:space="preserve">Submitted by: </w:t>
                                      </w:r>
                                      <w:r>
                                        <w:br/>
                                        <w:t>MUHAMMAD DANIYAL ZAFAR</w:t>
                                      </w:r>
                                      <w:r>
                                        <w:br/>
                                        <w:t>FA18-BCS-061</w:t>
                                      </w:r>
                                      <w:r>
                                        <w:br/>
                                        <w:t>BCS-5A-A</w:t>
                                      </w:r>
                                      <w:r>
                                        <w:br/>
                                      </w:r>
                                      <w:r>
                                        <w:br/>
                                        <w:t xml:space="preserve">Submitted to: </w:t>
                                      </w:r>
                                      <w:r>
                                        <w:br/>
                                        <w:t>SIR ASHFAQ FAROOQI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E21007" id="Text Box 25" o:spid="_x0000_s1027" type="#_x0000_t202" alt="Text box to enter subtitle" style="width:276.8pt;height:12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" filled="f" stroked="f">
                      <v:textbox>
                        <w:txbxContent>
                          <w:sdt>
                            <w:sdt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3B4DA2BC" w14:textId="2E2E54E9" w:rsidR="001E22A8" w:rsidRDefault="001E22A8" w:rsidP="00814823">
                                <w:pPr>
                                  <w:pStyle w:val="Subtitle"/>
                                  <w:jc w:val="center"/>
                                </w:pPr>
                                <w:r>
                                  <w:t xml:space="preserve">Submitted by: </w:t>
                                </w:r>
                                <w:r>
                                  <w:br/>
                                  <w:t>MUHAMMAD DANIYAL ZAFAR</w:t>
                                </w:r>
                                <w:r>
                                  <w:br/>
                                  <w:t>FA18-BCS-061</w:t>
                                </w:r>
                                <w:r>
                                  <w:br/>
                                  <w:t>BCS-5A-A</w:t>
                                </w:r>
                                <w:r>
                                  <w:br/>
                                </w:r>
                                <w:r>
                                  <w:br/>
                                  <w:t xml:space="preserve">Submitted to: </w:t>
                                </w:r>
                                <w:r>
                                  <w:br/>
                                  <w:t>SIR ASHFAQ FAROOQI</w:t>
                                </w:r>
                              </w:p>
                            </w:sdtContent>
                          </w:sdt>
                        </w:txbxContent>
                      </v:textbox>
                      <w10:anchorlock/>
                    </v:shape>
                  </w:pict>
                </mc:Fallback>
              </mc:AlternateContent>
            </w:r>
          </w:p>
        </w:tc>
      </w:tr>
      <w:tr w:rsidR="003A4C8E" w:rsidRPr="005D120C" w14:paraId="741F8B2D" w14:textId="77777777" w:rsidTr="002242D7">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432EC3EF" w14:textId="77777777" w:rsidR="003A4C8E" w:rsidRPr="005D120C" w:rsidRDefault="003A4C8E" w:rsidP="002242D7">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32143D9E" wp14:editId="4D8CB21C">
                      <wp:extent cx="6995160" cy="480060"/>
                      <wp:effectExtent l="0" t="0" r="0" b="0"/>
                      <wp:docPr id="26" name="Text Box 26" descr="Text box to enter abstract"/>
                      <wp:cNvGraphicFramePr/>
                      <a:graphic xmlns:a="http://schemas.openxmlformats.org/drawingml/2006/main">
                        <a:graphicData uri="http://schemas.microsoft.com/office/word/2010/wordprocessingShape">
                          <wps:wsp>
                            <wps:cNvSpPr txBox="1"/>
                            <wps:spPr>
                              <a:xfrm>
                                <a:off x="0" y="0"/>
                                <a:ext cx="6995160" cy="4800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4DDD47" w14:textId="7E44B72E" w:rsidR="003A4C8E" w:rsidRPr="003A4C8E" w:rsidRDefault="003A4C8E" w:rsidP="003A4C8E">
                                  <w:pPr>
                                    <w:pStyle w:val="Title"/>
                                    <w:jc w:val="center"/>
                                    <w:rPr>
                                      <w:color w:val="FFFFFF" w:themeColor="background1"/>
                                      <w:sz w:val="56"/>
                                      <w:szCs w:val="144"/>
                                      <w:lang w:val="en-GB"/>
                                    </w:rPr>
                                  </w:pPr>
                                  <w:r w:rsidRPr="003A4C8E">
                                    <w:rPr>
                                      <w:color w:val="FFFFFF" w:themeColor="background1"/>
                                      <w:sz w:val="56"/>
                                      <w:szCs w:val="144"/>
                                    </w:rPr>
                                    <w:t>RESTAURANT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2143D9E" id="Text Box 26" o:spid="_x0000_s1028" type="#_x0000_t202" alt="Text box to enter abstract" style="width:550.8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" filled="f" stroked="f">
                      <v:textbox>
                        <w:txbxContent>
                          <w:p w14:paraId="214DDD47" w14:textId="7E44B72E" w:rsidR="003A4C8E" w:rsidRPr="003A4C8E" w:rsidRDefault="003A4C8E" w:rsidP="003A4C8E">
                            <w:pPr>
                              <w:pStyle w:val="Title"/>
                              <w:jc w:val="center"/>
                              <w:rPr>
                                <w:color w:val="FFFFFF" w:themeColor="background1"/>
                                <w:sz w:val="56"/>
                                <w:szCs w:val="144"/>
                                <w:lang w:val="en-GB"/>
                              </w:rPr>
                            </w:pPr>
                            <w:r w:rsidRPr="003A4C8E">
                              <w:rPr>
                                <w:color w:val="FFFFFF" w:themeColor="background1"/>
                                <w:sz w:val="56"/>
                                <w:szCs w:val="144"/>
                              </w:rPr>
                              <w:t>RESTAURANT MANAGEMENT SYSTEM</w:t>
                            </w:r>
                          </w:p>
                        </w:txbxContent>
                      </v:textbox>
                      <w10:anchorlock/>
                    </v:shape>
                  </w:pict>
                </mc:Fallback>
              </mc:AlternateContent>
            </w:r>
          </w:p>
        </w:tc>
      </w:tr>
      <w:tr w:rsidR="003A4C8E" w14:paraId="0A10658B" w14:textId="77777777" w:rsidTr="002242D7">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792B3801" w14:textId="77777777" w:rsidR="003A4C8E" w:rsidRDefault="003A4C8E" w:rsidP="002242D7"/>
        </w:tc>
      </w:tr>
    </w:tbl>
    <w:p w14:paraId="1B7214A2" w14:textId="028E4D65" w:rsidR="008705E7" w:rsidRDefault="008705E7" w:rsidP="001C62C8">
      <w:pPr>
        <w:rPr>
          <w:sz w:val="24"/>
        </w:rPr>
      </w:pPr>
    </w:p>
    <w:p w14:paraId="4DCDB3A4" w14:textId="77777777" w:rsidR="00275162" w:rsidRDefault="00275162" w:rsidP="001C62C8">
      <w:pPr>
        <w:rPr>
          <w:sz w:val="24"/>
        </w:rPr>
      </w:pPr>
    </w:p>
    <w:p w14:paraId="19AF51EC" w14:textId="30303D3F" w:rsidR="00D052C4" w:rsidRDefault="00E84063" w:rsidP="00DE7A5E">
      <w:pPr>
        <w:pStyle w:val="Title"/>
        <w:jc w:val="center"/>
      </w:pPr>
      <w:r>
        <w:lastRenderedPageBreak/>
        <w:t>RESTAURANT MANAGEMENT SYSTEM</w:t>
      </w:r>
    </w:p>
    <w:p w14:paraId="096D1C10" w14:textId="77777777" w:rsidR="0078422B" w:rsidRDefault="0078422B" w:rsidP="00854709"/>
    <w:p w14:paraId="29699C75" w14:textId="3AAE6B41" w:rsidR="008705E7" w:rsidRPr="008705E7" w:rsidRDefault="0078422B" w:rsidP="00F8451E">
      <w:pPr>
        <w:pStyle w:val="Heading2"/>
      </w:pPr>
      <w:r>
        <w:t>Introduction</w:t>
      </w:r>
    </w:p>
    <w:p w14:paraId="03A4B5FC" w14:textId="276AD0EE" w:rsidR="00B56746" w:rsidRDefault="00B56746" w:rsidP="00B56746">
      <w:r>
        <w:t>The Restaurant Management System helps the restaurant manager to manage the restaurant more effectively and efficiently by computerizing meal ordering</w:t>
      </w:r>
      <w:r w:rsidR="001D37D1">
        <w:t xml:space="preserve"> and</w:t>
      </w:r>
      <w:r>
        <w:t xml:space="preserve"> billing.</w:t>
      </w:r>
    </w:p>
    <w:p w14:paraId="4659B809" w14:textId="4A02564C" w:rsidR="0078422B" w:rsidRDefault="00B56746" w:rsidP="00B56746">
      <w:r>
        <w:t xml:space="preserve">The system processes transaction and stores the resulting data. </w:t>
      </w:r>
      <w:r w:rsidR="00FD6564">
        <w:t>Manager can see all Orders Data.</w:t>
      </w:r>
    </w:p>
    <w:p w14:paraId="641F2F1B" w14:textId="314B8EB4" w:rsidR="008705E7" w:rsidRDefault="00B56746" w:rsidP="00F8451E">
      <w:r>
        <w:t>This system also provide ease to customers. Customers can login to their id and can place order directly. This will save customers for being waiting in a queue.</w:t>
      </w:r>
    </w:p>
    <w:p w14:paraId="530A0E37" w14:textId="10D8C09D" w:rsidR="008705E7" w:rsidRPr="008705E7" w:rsidRDefault="0078422B" w:rsidP="00990933">
      <w:pPr>
        <w:pStyle w:val="Heading2"/>
      </w:pPr>
      <w:r>
        <w:t>Entities</w:t>
      </w:r>
    </w:p>
    <w:p w14:paraId="7E9211DB" w14:textId="49524A4F" w:rsidR="00275162" w:rsidRDefault="00275162" w:rsidP="00275162">
      <w:pPr>
        <w:pStyle w:val="ListParagraph"/>
        <w:numPr>
          <w:ilvl w:val="0"/>
          <w:numId w:val="13"/>
        </w:numPr>
      </w:pPr>
      <w:r>
        <w:t>Customer</w:t>
      </w:r>
    </w:p>
    <w:p w14:paraId="74F9A737" w14:textId="591F24BA" w:rsidR="00275162" w:rsidRDefault="00275162" w:rsidP="00275162">
      <w:pPr>
        <w:pStyle w:val="ListParagraph"/>
        <w:numPr>
          <w:ilvl w:val="0"/>
          <w:numId w:val="13"/>
        </w:numPr>
      </w:pPr>
      <w:r>
        <w:t>Food Item</w:t>
      </w:r>
    </w:p>
    <w:p w14:paraId="26520DC1" w14:textId="7585AA58" w:rsidR="008705E7" w:rsidRDefault="00275162" w:rsidP="008705E7">
      <w:pPr>
        <w:pStyle w:val="ListParagraph"/>
        <w:numPr>
          <w:ilvl w:val="0"/>
          <w:numId w:val="13"/>
        </w:numPr>
      </w:pPr>
      <w:r>
        <w:t>Order</w:t>
      </w:r>
    </w:p>
    <w:p w14:paraId="20760456" w14:textId="79C33784" w:rsidR="00DC01A9" w:rsidRDefault="00BB1895" w:rsidP="00DC01A9">
      <w:pPr>
        <w:pStyle w:val="Heading2"/>
      </w:pPr>
      <w:r>
        <w:t>Class Diagram</w:t>
      </w:r>
    </w:p>
    <w:p w14:paraId="2DED47B4" w14:textId="0262B994" w:rsidR="00FF481D" w:rsidRDefault="00DC01A9" w:rsidP="00DC01A9">
      <w:pPr>
        <w:jc w:val="center"/>
      </w:pPr>
      <w:r>
        <w:rPr>
          <w:noProof/>
        </w:rPr>
        <w:drawing>
          <wp:inline distT="0" distB="0" distL="0" distR="0" wp14:anchorId="0EF7B547" wp14:editId="5415CED6">
            <wp:extent cx="6951035" cy="39852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5495"/>
                    <a:stretch/>
                  </pic:blipFill>
                  <pic:spPr bwMode="auto">
                    <a:xfrm>
                      <a:off x="0" y="0"/>
                      <a:ext cx="6988351" cy="4006654"/>
                    </a:xfrm>
                    <a:prstGeom prst="rect">
                      <a:avLst/>
                    </a:prstGeom>
                    <a:noFill/>
                    <a:ln>
                      <a:noFill/>
                    </a:ln>
                    <a:extLst>
                      <a:ext uri="{53640926-AAD7-44D8-BBD7-CCE9431645EC}">
                        <a14:shadowObscured xmlns:a14="http://schemas.microsoft.com/office/drawing/2010/main"/>
                      </a:ext>
                    </a:extLst>
                  </pic:spPr>
                </pic:pic>
              </a:graphicData>
            </a:graphic>
          </wp:inline>
        </w:drawing>
      </w:r>
    </w:p>
    <w:p w14:paraId="07DD1312" w14:textId="1A8A2F17" w:rsidR="00C33A10" w:rsidRDefault="00911A7F" w:rsidP="005D11FA">
      <w:pPr>
        <w:pStyle w:val="Heading2"/>
        <w:rPr>
          <w:noProof/>
        </w:rPr>
      </w:pPr>
      <w:r w:rsidRPr="00911A7F">
        <w:lastRenderedPageBreak/>
        <w:t>Data Representation Mode</w:t>
      </w:r>
    </w:p>
    <w:p w14:paraId="4F98EF52" w14:textId="61C619EA" w:rsidR="00C33A10" w:rsidRPr="00C33A10" w:rsidRDefault="00C33A10" w:rsidP="00C33A10">
      <w:pPr>
        <w:jc w:val="center"/>
      </w:pPr>
      <w:r w:rsidRPr="00C33A10">
        <w:rPr>
          <w:noProof/>
        </w:rPr>
        <w:drawing>
          <wp:inline distT="0" distB="0" distL="0" distR="0" wp14:anchorId="15BAD8D2" wp14:editId="34093F17">
            <wp:extent cx="4991100" cy="2613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445" t="18865" r="13778" b="18314"/>
                    <a:stretch/>
                  </pic:blipFill>
                  <pic:spPr bwMode="auto">
                    <a:xfrm>
                      <a:off x="0" y="0"/>
                      <a:ext cx="4991100" cy="2613660"/>
                    </a:xfrm>
                    <a:prstGeom prst="rect">
                      <a:avLst/>
                    </a:prstGeom>
                    <a:noFill/>
                    <a:ln>
                      <a:noFill/>
                    </a:ln>
                    <a:extLst>
                      <a:ext uri="{53640926-AAD7-44D8-BBD7-CCE9431645EC}">
                        <a14:shadowObscured xmlns:a14="http://schemas.microsoft.com/office/drawing/2010/main"/>
                      </a:ext>
                    </a:extLst>
                  </pic:spPr>
                </pic:pic>
              </a:graphicData>
            </a:graphic>
          </wp:inline>
        </w:drawing>
      </w:r>
    </w:p>
    <w:p w14:paraId="49AAFE3A" w14:textId="1E3CDE4F" w:rsidR="001E22A8" w:rsidRDefault="009B06AE" w:rsidP="000B3F5F">
      <w:pPr>
        <w:pStyle w:val="Heading2"/>
      </w:pPr>
      <w:r w:rsidRPr="009B06AE">
        <w:t>Function of Classes</w:t>
      </w:r>
    </w:p>
    <w:p w14:paraId="2E8CB74D" w14:textId="16A8C720" w:rsidR="0007042A" w:rsidRDefault="0007042A" w:rsidP="006134E9">
      <w:pPr>
        <w:pStyle w:val="ListParagraph"/>
        <w:numPr>
          <w:ilvl w:val="0"/>
          <w:numId w:val="14"/>
        </w:numPr>
      </w:pPr>
      <w:r>
        <w:t>Customer</w:t>
      </w:r>
    </w:p>
    <w:p w14:paraId="63EBDFAE" w14:textId="709C0153" w:rsidR="006134E9" w:rsidRDefault="006134E9" w:rsidP="00A30A40">
      <w:pPr>
        <w:pStyle w:val="ListParagraph"/>
        <w:ind w:left="1440" w:firstLine="0"/>
        <w:jc w:val="mediumKashida"/>
      </w:pPr>
      <w:r>
        <w:t>Customer Class is used to make customer Object for Sign-up in customer section and Add customer in Admin Section. After that it is also used to display</w:t>
      </w:r>
      <w:r w:rsidR="005455E8">
        <w:t xml:space="preserve"> </w:t>
      </w:r>
      <w:r>
        <w:t>/</w:t>
      </w:r>
      <w:r w:rsidR="005455E8">
        <w:t xml:space="preserve"> </w:t>
      </w:r>
      <w:r>
        <w:t>update</w:t>
      </w:r>
      <w:r w:rsidR="005455E8">
        <w:t xml:space="preserve"> </w:t>
      </w:r>
      <w:r>
        <w:t>/</w:t>
      </w:r>
      <w:r w:rsidR="005455E8">
        <w:t xml:space="preserve"> </w:t>
      </w:r>
      <w:r>
        <w:t>delete Customers.</w:t>
      </w:r>
    </w:p>
    <w:p w14:paraId="22F2FA43" w14:textId="6150ED53" w:rsidR="0007042A" w:rsidRDefault="006134E9" w:rsidP="006134E9">
      <w:pPr>
        <w:pStyle w:val="ListParagraph"/>
        <w:numPr>
          <w:ilvl w:val="0"/>
          <w:numId w:val="14"/>
        </w:numPr>
      </w:pPr>
      <w:r>
        <w:t>Food Item</w:t>
      </w:r>
    </w:p>
    <w:p w14:paraId="2CA35CC1" w14:textId="2BEBC710" w:rsidR="005455E8" w:rsidRDefault="005455E8" w:rsidP="00A30A40">
      <w:pPr>
        <w:pStyle w:val="ListParagraph"/>
        <w:ind w:left="1440" w:firstLine="0"/>
        <w:jc w:val="mediumKashida"/>
      </w:pPr>
      <w:r>
        <w:t>Food Item Class is used to make Item Object Add Food Item from Admin Section. After that it is also used to order / display / update / delete Food Items.</w:t>
      </w:r>
    </w:p>
    <w:p w14:paraId="0F4078AC" w14:textId="577199B3" w:rsidR="005455E8" w:rsidRDefault="005455E8" w:rsidP="005455E8">
      <w:pPr>
        <w:pStyle w:val="ListParagraph"/>
        <w:numPr>
          <w:ilvl w:val="0"/>
          <w:numId w:val="14"/>
        </w:numPr>
      </w:pPr>
      <w:r>
        <w:t>Place Order</w:t>
      </w:r>
    </w:p>
    <w:p w14:paraId="78AD6EE7" w14:textId="66BD773E" w:rsidR="006134E9" w:rsidRDefault="005455E8" w:rsidP="00A30A40">
      <w:pPr>
        <w:pStyle w:val="ListParagraph"/>
        <w:ind w:left="1440" w:firstLine="0"/>
        <w:jc w:val="mediumKashida"/>
      </w:pPr>
      <w:r>
        <w:t>Place Order Class is used to create order of Food Item for Customer. Customer can himself create order in customer section or admin create order and generate bill for customer. This class create relation between Customer and Food Item</w:t>
      </w:r>
    </w:p>
    <w:p w14:paraId="0D9462E3" w14:textId="183816C7" w:rsidR="005455E8" w:rsidRDefault="005455E8" w:rsidP="005455E8">
      <w:pPr>
        <w:pStyle w:val="ListParagraph"/>
        <w:numPr>
          <w:ilvl w:val="0"/>
          <w:numId w:val="14"/>
        </w:numPr>
      </w:pPr>
      <w:r>
        <w:t>Client</w:t>
      </w:r>
    </w:p>
    <w:p w14:paraId="5A49824B" w14:textId="65DE41AB" w:rsidR="00BA7739" w:rsidRDefault="005455E8" w:rsidP="005D11FA">
      <w:pPr>
        <w:ind w:left="1440"/>
        <w:jc w:val="mediumKashida"/>
      </w:pPr>
      <w:r>
        <w:t xml:space="preserve">This class is used to handle client-side operations. It </w:t>
      </w:r>
      <w:r w:rsidR="00A30A40">
        <w:t>gives</w:t>
      </w:r>
      <w:r w:rsidR="00695DA8">
        <w:t xml:space="preserve"> different options for</w:t>
      </w:r>
      <w:r>
        <w:t xml:space="preserve"> the client (customer / admin)</w:t>
      </w:r>
      <w:r w:rsidR="00695DA8">
        <w:t xml:space="preserve"> like Login, Sign-up, Place order for customer AND Login, generate bill, add/delete/update customer add food items.</w:t>
      </w:r>
    </w:p>
    <w:p w14:paraId="5311EA3B" w14:textId="4851DB17" w:rsidR="00A30A40" w:rsidRDefault="00A30A40" w:rsidP="00A30A40">
      <w:pPr>
        <w:pStyle w:val="ListParagraph"/>
        <w:numPr>
          <w:ilvl w:val="0"/>
          <w:numId w:val="14"/>
        </w:numPr>
      </w:pPr>
      <w:r>
        <w:t>Server</w:t>
      </w:r>
    </w:p>
    <w:p w14:paraId="074ECE29" w14:textId="6734E7B5" w:rsidR="00A30A40" w:rsidRDefault="00A30A40" w:rsidP="00A30A40">
      <w:pPr>
        <w:pStyle w:val="ListParagraph"/>
        <w:ind w:left="1440" w:firstLine="0"/>
        <w:jc w:val="mediumKashida"/>
      </w:pPr>
      <w:r>
        <w:t>This class is used to perform operation what the client wants. When client want some operation, the application sends his input to the server the server performs some operations and return output to the application.</w:t>
      </w:r>
    </w:p>
    <w:p w14:paraId="6814348C" w14:textId="5A3A1776" w:rsidR="00A30A40" w:rsidRDefault="00A30A40" w:rsidP="00A30A40">
      <w:pPr>
        <w:pStyle w:val="ListParagraph"/>
        <w:numPr>
          <w:ilvl w:val="0"/>
          <w:numId w:val="14"/>
        </w:numPr>
        <w:jc w:val="mediumKashida"/>
      </w:pPr>
      <w:r>
        <w:t>Methods</w:t>
      </w:r>
    </w:p>
    <w:p w14:paraId="7BA3EAB4" w14:textId="5A6FE82F" w:rsidR="00A30A40" w:rsidRDefault="00A30A40" w:rsidP="00A30A40">
      <w:pPr>
        <w:ind w:left="1440"/>
        <w:jc w:val="mediumKashida"/>
      </w:pPr>
      <w:r>
        <w:t>This class contains sending and receiving methods that are used by client and server to make communication.</w:t>
      </w:r>
    </w:p>
    <w:p w14:paraId="7237ABB0" w14:textId="669BC62C" w:rsidR="00B24E1A" w:rsidRPr="00243DA7" w:rsidRDefault="001E22A8" w:rsidP="00243DA7">
      <w:pPr>
        <w:pStyle w:val="Heading2"/>
        <w:rPr>
          <w:sz w:val="36"/>
          <w:szCs w:val="32"/>
        </w:rPr>
      </w:pPr>
      <w:r w:rsidRPr="00243DA7">
        <w:rPr>
          <w:sz w:val="36"/>
          <w:szCs w:val="32"/>
        </w:rPr>
        <w:lastRenderedPageBreak/>
        <w:t>Output</w:t>
      </w:r>
    </w:p>
    <w:p w14:paraId="1D13FDC4" w14:textId="75321402" w:rsidR="00B24E1A" w:rsidRPr="009B6B2A" w:rsidRDefault="00B24E1A" w:rsidP="009B6B2A">
      <w:pPr>
        <w:pStyle w:val="Title"/>
        <w:rPr>
          <w:sz w:val="40"/>
          <w:szCs w:val="52"/>
        </w:rPr>
      </w:pPr>
      <w:r w:rsidRPr="009B6B2A">
        <w:rPr>
          <w:sz w:val="40"/>
          <w:szCs w:val="52"/>
        </w:rPr>
        <w:t>Main Menu</w:t>
      </w:r>
    </w:p>
    <w:p w14:paraId="64EF3C1C" w14:textId="6E9646E0" w:rsidR="002916D0" w:rsidRDefault="0066463C" w:rsidP="00CB6F23">
      <w:pPr>
        <w:jc w:val="center"/>
      </w:pPr>
      <w:r w:rsidRPr="0066463C">
        <w:rPr>
          <w:noProof/>
        </w:rPr>
        <w:drawing>
          <wp:inline distT="0" distB="0" distL="0" distR="0" wp14:anchorId="363670B0" wp14:editId="618DF384">
            <wp:extent cx="3562847" cy="225774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847" cy="2257740"/>
                    </a:xfrm>
                    <a:prstGeom prst="rect">
                      <a:avLst/>
                    </a:prstGeom>
                  </pic:spPr>
                </pic:pic>
              </a:graphicData>
            </a:graphic>
          </wp:inline>
        </w:drawing>
      </w:r>
    </w:p>
    <w:p w14:paraId="1629F3E4" w14:textId="6223177A" w:rsidR="00BF34BD" w:rsidRPr="009B6B2A" w:rsidRDefault="00BF34BD" w:rsidP="009B6B2A">
      <w:pPr>
        <w:pStyle w:val="Title"/>
        <w:rPr>
          <w:sz w:val="36"/>
          <w:szCs w:val="48"/>
        </w:rPr>
      </w:pPr>
      <w:r w:rsidRPr="009B6B2A">
        <w:rPr>
          <w:sz w:val="36"/>
          <w:szCs w:val="48"/>
        </w:rPr>
        <w:t>Customer Menu</w:t>
      </w:r>
    </w:p>
    <w:p w14:paraId="774888D8" w14:textId="0C84FD87" w:rsidR="00BF34BD" w:rsidRDefault="008E0626" w:rsidP="008E0626">
      <w:pPr>
        <w:jc w:val="center"/>
      </w:pPr>
      <w:r w:rsidRPr="008E0626">
        <w:rPr>
          <w:noProof/>
        </w:rPr>
        <w:drawing>
          <wp:inline distT="0" distB="0" distL="0" distR="0" wp14:anchorId="10254F72" wp14:editId="02658AA8">
            <wp:extent cx="3915321" cy="28197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5321" cy="2819794"/>
                    </a:xfrm>
                    <a:prstGeom prst="rect">
                      <a:avLst/>
                    </a:prstGeom>
                  </pic:spPr>
                </pic:pic>
              </a:graphicData>
            </a:graphic>
          </wp:inline>
        </w:drawing>
      </w:r>
    </w:p>
    <w:p w14:paraId="64FEDF80" w14:textId="20D11436" w:rsidR="008E0626" w:rsidRDefault="008E0626" w:rsidP="008E0626">
      <w:pPr>
        <w:jc w:val="center"/>
      </w:pPr>
    </w:p>
    <w:p w14:paraId="10011EFB" w14:textId="4D177DC8" w:rsidR="008E0626" w:rsidRDefault="00193258" w:rsidP="00193258">
      <w:pPr>
        <w:pStyle w:val="Heading3"/>
      </w:pPr>
      <w:r>
        <w:lastRenderedPageBreak/>
        <w:t>Login Section</w:t>
      </w:r>
    </w:p>
    <w:p w14:paraId="19413DF8" w14:textId="5398B3AD" w:rsidR="00193258" w:rsidRDefault="00193258" w:rsidP="00193258">
      <w:pPr>
        <w:jc w:val="center"/>
      </w:pPr>
      <w:r w:rsidRPr="00193258">
        <w:rPr>
          <w:noProof/>
        </w:rPr>
        <w:drawing>
          <wp:inline distT="0" distB="0" distL="0" distR="0" wp14:anchorId="4BCBF5E3" wp14:editId="2A486358">
            <wp:extent cx="4739640" cy="2911611"/>
            <wp:effectExtent l="0" t="0" r="381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4871" cy="2933254"/>
                    </a:xfrm>
                    <a:prstGeom prst="rect">
                      <a:avLst/>
                    </a:prstGeom>
                  </pic:spPr>
                </pic:pic>
              </a:graphicData>
            </a:graphic>
          </wp:inline>
        </w:drawing>
      </w:r>
    </w:p>
    <w:p w14:paraId="2431E478" w14:textId="574486A3" w:rsidR="00193258" w:rsidRDefault="00904BCE" w:rsidP="00904BCE">
      <w:pPr>
        <w:pStyle w:val="Heading3"/>
      </w:pPr>
      <w:r>
        <w:t>Sign-up Form</w:t>
      </w:r>
    </w:p>
    <w:p w14:paraId="7AEDF114" w14:textId="3E891960" w:rsidR="00904BCE" w:rsidRDefault="00904BCE" w:rsidP="00904BCE">
      <w:pPr>
        <w:jc w:val="center"/>
      </w:pPr>
      <w:r w:rsidRPr="00904BCE">
        <w:rPr>
          <w:noProof/>
        </w:rPr>
        <w:drawing>
          <wp:inline distT="0" distB="0" distL="0" distR="0" wp14:anchorId="24E4900E" wp14:editId="245234DE">
            <wp:extent cx="3649980" cy="4323958"/>
            <wp:effectExtent l="0" t="0" r="762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2920" cy="4445906"/>
                    </a:xfrm>
                    <a:prstGeom prst="rect">
                      <a:avLst/>
                    </a:prstGeom>
                  </pic:spPr>
                </pic:pic>
              </a:graphicData>
            </a:graphic>
          </wp:inline>
        </w:drawing>
      </w:r>
    </w:p>
    <w:p w14:paraId="2C9F4354" w14:textId="4686BC79" w:rsidR="00956D56" w:rsidRDefault="00581622" w:rsidP="00581622">
      <w:pPr>
        <w:pStyle w:val="Heading3"/>
      </w:pPr>
      <w:r>
        <w:lastRenderedPageBreak/>
        <w:t>Customer Choices</w:t>
      </w:r>
    </w:p>
    <w:p w14:paraId="39F93C1C" w14:textId="4AB00060" w:rsidR="00581622" w:rsidRDefault="00581622" w:rsidP="00581622">
      <w:pPr>
        <w:jc w:val="center"/>
      </w:pPr>
      <w:r w:rsidRPr="00581622">
        <w:rPr>
          <w:noProof/>
        </w:rPr>
        <w:drawing>
          <wp:inline distT="0" distB="0" distL="0" distR="0" wp14:anchorId="4B023F8E" wp14:editId="38DDFCF9">
            <wp:extent cx="3787140" cy="497543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1058" cy="5006852"/>
                    </a:xfrm>
                    <a:prstGeom prst="rect">
                      <a:avLst/>
                    </a:prstGeom>
                  </pic:spPr>
                </pic:pic>
              </a:graphicData>
            </a:graphic>
          </wp:inline>
        </w:drawing>
      </w:r>
    </w:p>
    <w:p w14:paraId="5D0B4242" w14:textId="77777777" w:rsidR="00B34D36" w:rsidRDefault="00B34D36" w:rsidP="00581622">
      <w:pPr>
        <w:jc w:val="center"/>
      </w:pPr>
    </w:p>
    <w:p w14:paraId="4295FA30" w14:textId="373EAD3B" w:rsidR="001B7326" w:rsidRDefault="00B34D36" w:rsidP="00B34D36">
      <w:pPr>
        <w:pStyle w:val="Heading3"/>
      </w:pPr>
      <w:r>
        <w:t>User Profile</w:t>
      </w:r>
    </w:p>
    <w:p w14:paraId="7A8882ED" w14:textId="1C40FDFF" w:rsidR="00B34D36" w:rsidRDefault="00B34D36" w:rsidP="00B34D36">
      <w:pPr>
        <w:jc w:val="center"/>
      </w:pPr>
      <w:r w:rsidRPr="00B34D36">
        <w:rPr>
          <w:noProof/>
        </w:rPr>
        <w:drawing>
          <wp:inline distT="0" distB="0" distL="0" distR="0" wp14:anchorId="16412245" wp14:editId="5BCC60F2">
            <wp:extent cx="3896269" cy="2143424"/>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6269" cy="2143424"/>
                    </a:xfrm>
                    <a:prstGeom prst="rect">
                      <a:avLst/>
                    </a:prstGeom>
                  </pic:spPr>
                </pic:pic>
              </a:graphicData>
            </a:graphic>
          </wp:inline>
        </w:drawing>
      </w:r>
    </w:p>
    <w:p w14:paraId="045CCE52" w14:textId="2032B0A6" w:rsidR="00317D6D" w:rsidRDefault="00A8207C" w:rsidP="00EB3363">
      <w:pPr>
        <w:pStyle w:val="Heading3"/>
      </w:pPr>
      <w:r>
        <w:lastRenderedPageBreak/>
        <w:t>Update Profile</w:t>
      </w:r>
    </w:p>
    <w:p w14:paraId="53AF958A" w14:textId="275496B9" w:rsidR="00EB3363" w:rsidRDefault="00EB3363" w:rsidP="00EB3363">
      <w:pPr>
        <w:jc w:val="center"/>
      </w:pPr>
      <w:r w:rsidRPr="00EB3363">
        <w:rPr>
          <w:noProof/>
        </w:rPr>
        <w:drawing>
          <wp:inline distT="0" distB="0" distL="0" distR="0" wp14:anchorId="43C6FAA9" wp14:editId="0F360B1A">
            <wp:extent cx="2926080" cy="42112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7159" cy="4227205"/>
                    </a:xfrm>
                    <a:prstGeom prst="rect">
                      <a:avLst/>
                    </a:prstGeom>
                  </pic:spPr>
                </pic:pic>
              </a:graphicData>
            </a:graphic>
          </wp:inline>
        </w:drawing>
      </w:r>
    </w:p>
    <w:p w14:paraId="73270C79" w14:textId="348ADD5D" w:rsidR="00D36B05" w:rsidRDefault="00D36B05" w:rsidP="00D36B05">
      <w:pPr>
        <w:pStyle w:val="Heading3"/>
      </w:pPr>
      <w:r>
        <w:t>Available Items</w:t>
      </w:r>
    </w:p>
    <w:p w14:paraId="4E5B0403" w14:textId="1D432DF6" w:rsidR="00D36B05" w:rsidRDefault="00D36B05" w:rsidP="00D36B05">
      <w:pPr>
        <w:jc w:val="center"/>
      </w:pPr>
      <w:r w:rsidRPr="00D36B05">
        <w:rPr>
          <w:noProof/>
        </w:rPr>
        <w:drawing>
          <wp:inline distT="0" distB="0" distL="0" distR="0" wp14:anchorId="0C27A2AC" wp14:editId="6EDFDD8C">
            <wp:extent cx="5211627" cy="3497580"/>
            <wp:effectExtent l="0" t="0" r="825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5972" cy="3560896"/>
                    </a:xfrm>
                    <a:prstGeom prst="rect">
                      <a:avLst/>
                    </a:prstGeom>
                  </pic:spPr>
                </pic:pic>
              </a:graphicData>
            </a:graphic>
          </wp:inline>
        </w:drawing>
      </w:r>
    </w:p>
    <w:p w14:paraId="3546F1A3" w14:textId="08ABF281" w:rsidR="00D36B05" w:rsidRDefault="008139A4" w:rsidP="008139A4">
      <w:pPr>
        <w:pStyle w:val="Heading3"/>
      </w:pPr>
      <w:r>
        <w:lastRenderedPageBreak/>
        <w:t>Place Order</w:t>
      </w:r>
    </w:p>
    <w:p w14:paraId="4782E4B4" w14:textId="1F6F05EF" w:rsidR="008139A4" w:rsidRDefault="008139A4" w:rsidP="008139A4">
      <w:r w:rsidRPr="008139A4">
        <w:rPr>
          <w:noProof/>
        </w:rPr>
        <w:drawing>
          <wp:inline distT="0" distB="0" distL="0" distR="0" wp14:anchorId="593020E1" wp14:editId="22FBB733">
            <wp:extent cx="6858000" cy="6574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6574790"/>
                    </a:xfrm>
                    <a:prstGeom prst="rect">
                      <a:avLst/>
                    </a:prstGeom>
                  </pic:spPr>
                </pic:pic>
              </a:graphicData>
            </a:graphic>
          </wp:inline>
        </w:drawing>
      </w:r>
    </w:p>
    <w:p w14:paraId="01437393" w14:textId="396B0FFA" w:rsidR="00067B1B" w:rsidRDefault="00067B1B" w:rsidP="008139A4"/>
    <w:p w14:paraId="5B50CC20" w14:textId="45B3CD74" w:rsidR="00DB5107" w:rsidRDefault="00DB5107" w:rsidP="008139A4"/>
    <w:p w14:paraId="1DDDAF36" w14:textId="5C977CD0" w:rsidR="00DB5107" w:rsidRDefault="00DB5107" w:rsidP="008139A4"/>
    <w:p w14:paraId="3A9C1B5E" w14:textId="11D2BCE5" w:rsidR="00DB5107" w:rsidRDefault="00DB5107" w:rsidP="008139A4"/>
    <w:p w14:paraId="5CA54534" w14:textId="6A317E0E" w:rsidR="00DB5107" w:rsidRPr="00E01BE5" w:rsidRDefault="007629D5" w:rsidP="007629D5">
      <w:pPr>
        <w:pStyle w:val="Title"/>
        <w:rPr>
          <w:sz w:val="40"/>
          <w:szCs w:val="52"/>
        </w:rPr>
      </w:pPr>
      <w:r w:rsidRPr="00E01BE5">
        <w:rPr>
          <w:sz w:val="40"/>
          <w:szCs w:val="52"/>
        </w:rPr>
        <w:lastRenderedPageBreak/>
        <w:t>Admin Menu</w:t>
      </w:r>
    </w:p>
    <w:p w14:paraId="07BDC78A" w14:textId="44591095" w:rsidR="007629D5" w:rsidRDefault="007629D5" w:rsidP="00E01BE5">
      <w:pPr>
        <w:jc w:val="center"/>
      </w:pPr>
      <w:r w:rsidRPr="007629D5">
        <w:rPr>
          <w:noProof/>
        </w:rPr>
        <w:drawing>
          <wp:inline distT="0" distB="0" distL="0" distR="0" wp14:anchorId="54EA191A" wp14:editId="7CCED249">
            <wp:extent cx="3002280" cy="2268556"/>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7859" cy="2287884"/>
                    </a:xfrm>
                    <a:prstGeom prst="rect">
                      <a:avLst/>
                    </a:prstGeom>
                  </pic:spPr>
                </pic:pic>
              </a:graphicData>
            </a:graphic>
          </wp:inline>
        </w:drawing>
      </w:r>
    </w:p>
    <w:p w14:paraId="63895FEB" w14:textId="2831B182" w:rsidR="003C0F1F" w:rsidRPr="003C0F1F" w:rsidRDefault="006B25F3" w:rsidP="003C0F1F">
      <w:pPr>
        <w:pStyle w:val="Heading3"/>
      </w:pPr>
      <w:r>
        <w:t>Admin Choices</w:t>
      </w:r>
    </w:p>
    <w:p w14:paraId="53128814" w14:textId="0726EF0A" w:rsidR="00DE34EA" w:rsidRDefault="003C0F1F" w:rsidP="00DE34EA">
      <w:pPr>
        <w:jc w:val="center"/>
      </w:pPr>
      <w:r w:rsidRPr="003C0F1F">
        <w:rPr>
          <w:noProof/>
        </w:rPr>
        <w:drawing>
          <wp:inline distT="0" distB="0" distL="0" distR="0" wp14:anchorId="7BAD0308" wp14:editId="2D779A60">
            <wp:extent cx="4683829" cy="30403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8350" cy="3069279"/>
                    </a:xfrm>
                    <a:prstGeom prst="rect">
                      <a:avLst/>
                    </a:prstGeom>
                  </pic:spPr>
                </pic:pic>
              </a:graphicData>
            </a:graphic>
          </wp:inline>
        </w:drawing>
      </w:r>
    </w:p>
    <w:p w14:paraId="68ED4401" w14:textId="61C35761" w:rsidR="007E0E75" w:rsidRDefault="002337AE" w:rsidP="002337AE">
      <w:pPr>
        <w:pStyle w:val="Heading3"/>
      </w:pPr>
      <w:r>
        <w:lastRenderedPageBreak/>
        <w:t>Generate Bill</w:t>
      </w:r>
    </w:p>
    <w:p w14:paraId="3CBC9AE6" w14:textId="52ADD192" w:rsidR="001E326F" w:rsidRDefault="002337AE" w:rsidP="001E326F">
      <w:pPr>
        <w:jc w:val="center"/>
      </w:pPr>
      <w:r w:rsidRPr="002337AE">
        <w:rPr>
          <w:noProof/>
        </w:rPr>
        <w:drawing>
          <wp:inline distT="0" distB="0" distL="0" distR="0" wp14:anchorId="28328C22" wp14:editId="6BFE9F85">
            <wp:extent cx="6354429" cy="435102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36784" cy="4407410"/>
                    </a:xfrm>
                    <a:prstGeom prst="rect">
                      <a:avLst/>
                    </a:prstGeom>
                  </pic:spPr>
                </pic:pic>
              </a:graphicData>
            </a:graphic>
          </wp:inline>
        </w:drawing>
      </w:r>
    </w:p>
    <w:p w14:paraId="2AC872FF" w14:textId="77777777" w:rsidR="00CC2E0D" w:rsidRDefault="00CC2E0D" w:rsidP="00CC2E0D">
      <w:pPr>
        <w:pStyle w:val="Heading3"/>
      </w:pPr>
      <w:r>
        <w:t>See all Orders</w:t>
      </w:r>
    </w:p>
    <w:p w14:paraId="4544612A" w14:textId="77777777" w:rsidR="00613918" w:rsidRDefault="00613918" w:rsidP="00CC2E0D">
      <w:pPr>
        <w:jc w:val="center"/>
        <w:rPr>
          <w:noProof/>
        </w:rPr>
      </w:pPr>
    </w:p>
    <w:p w14:paraId="714DB0CB" w14:textId="75C884E8" w:rsidR="00CC2E0D" w:rsidRDefault="006C2A6A" w:rsidP="00CC2E0D">
      <w:pPr>
        <w:jc w:val="center"/>
      </w:pPr>
      <w:r w:rsidRPr="006C2A6A">
        <w:drawing>
          <wp:inline distT="0" distB="0" distL="0" distR="0" wp14:anchorId="289FB8C9" wp14:editId="19437DB0">
            <wp:extent cx="6858000" cy="189801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1898015"/>
                    </a:xfrm>
                    <a:prstGeom prst="rect">
                      <a:avLst/>
                    </a:prstGeom>
                  </pic:spPr>
                </pic:pic>
              </a:graphicData>
            </a:graphic>
          </wp:inline>
        </w:drawing>
      </w:r>
    </w:p>
    <w:p w14:paraId="12997E47" w14:textId="21441122" w:rsidR="00205777" w:rsidRDefault="001E326F" w:rsidP="001E326F">
      <w:pPr>
        <w:pStyle w:val="Heading3"/>
      </w:pPr>
      <w:r>
        <w:lastRenderedPageBreak/>
        <w:t>Add Customer</w:t>
      </w:r>
    </w:p>
    <w:p w14:paraId="4B520A23" w14:textId="499D17B2" w:rsidR="001E326F" w:rsidRDefault="001E326F" w:rsidP="001E326F">
      <w:pPr>
        <w:jc w:val="center"/>
      </w:pPr>
      <w:r w:rsidRPr="001E326F">
        <w:rPr>
          <w:noProof/>
        </w:rPr>
        <w:drawing>
          <wp:inline distT="0" distB="0" distL="0" distR="0" wp14:anchorId="03A0864B" wp14:editId="404C9D73">
            <wp:extent cx="4582164" cy="277216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2164" cy="2772162"/>
                    </a:xfrm>
                    <a:prstGeom prst="rect">
                      <a:avLst/>
                    </a:prstGeom>
                  </pic:spPr>
                </pic:pic>
              </a:graphicData>
            </a:graphic>
          </wp:inline>
        </w:drawing>
      </w:r>
    </w:p>
    <w:p w14:paraId="2AA2D704" w14:textId="441F75A4" w:rsidR="00EB31D7" w:rsidRDefault="00EB31D7" w:rsidP="001E326F">
      <w:pPr>
        <w:jc w:val="center"/>
      </w:pPr>
    </w:p>
    <w:p w14:paraId="05F0EF78" w14:textId="7A64D027" w:rsidR="00EB31D7" w:rsidRDefault="00BE7525" w:rsidP="00BE7525">
      <w:pPr>
        <w:pStyle w:val="Heading3"/>
      </w:pPr>
      <w:r>
        <w:t>View all Customers</w:t>
      </w:r>
    </w:p>
    <w:p w14:paraId="0892515F" w14:textId="494C2B58" w:rsidR="00BE7525" w:rsidRDefault="00BE7525" w:rsidP="00BE7525">
      <w:r w:rsidRPr="00BE7525">
        <w:rPr>
          <w:noProof/>
        </w:rPr>
        <w:drawing>
          <wp:inline distT="0" distB="0" distL="0" distR="0" wp14:anchorId="2B7BFD6C" wp14:editId="380DFD7E">
            <wp:extent cx="6858000" cy="24218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2421890"/>
                    </a:xfrm>
                    <a:prstGeom prst="rect">
                      <a:avLst/>
                    </a:prstGeom>
                  </pic:spPr>
                </pic:pic>
              </a:graphicData>
            </a:graphic>
          </wp:inline>
        </w:drawing>
      </w:r>
    </w:p>
    <w:p w14:paraId="0A27B792" w14:textId="77777777" w:rsidR="00503E2B" w:rsidRDefault="00503E2B" w:rsidP="00BE7525"/>
    <w:p w14:paraId="560DAC10" w14:textId="7ADD18FA" w:rsidR="00C51102" w:rsidRDefault="00F5119D" w:rsidP="00F5119D">
      <w:pPr>
        <w:pStyle w:val="Heading3"/>
      </w:pPr>
      <w:r>
        <w:lastRenderedPageBreak/>
        <w:t>Update Customer</w:t>
      </w:r>
    </w:p>
    <w:p w14:paraId="0F142523" w14:textId="37E8FA99" w:rsidR="00F5119D" w:rsidRDefault="00F5119D" w:rsidP="00F5119D">
      <w:pPr>
        <w:jc w:val="center"/>
      </w:pPr>
      <w:r w:rsidRPr="00F5119D">
        <w:rPr>
          <w:noProof/>
        </w:rPr>
        <w:drawing>
          <wp:inline distT="0" distB="0" distL="0" distR="0" wp14:anchorId="41AE51A6" wp14:editId="577F2DF6">
            <wp:extent cx="4839375" cy="349616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9375" cy="3496163"/>
                    </a:xfrm>
                    <a:prstGeom prst="rect">
                      <a:avLst/>
                    </a:prstGeom>
                  </pic:spPr>
                </pic:pic>
              </a:graphicData>
            </a:graphic>
          </wp:inline>
        </w:drawing>
      </w:r>
    </w:p>
    <w:p w14:paraId="7FE2A28F" w14:textId="34834621" w:rsidR="0050124D" w:rsidRDefault="0050124D" w:rsidP="00F5119D">
      <w:pPr>
        <w:jc w:val="center"/>
      </w:pPr>
    </w:p>
    <w:p w14:paraId="2B263555" w14:textId="73D8D372" w:rsidR="0050124D" w:rsidRDefault="0050124D" w:rsidP="00F5119D">
      <w:pPr>
        <w:jc w:val="center"/>
      </w:pPr>
    </w:p>
    <w:p w14:paraId="6034A6E3" w14:textId="5EF330A6" w:rsidR="0050124D" w:rsidRDefault="0050124D" w:rsidP="00F5119D">
      <w:pPr>
        <w:jc w:val="center"/>
      </w:pPr>
    </w:p>
    <w:p w14:paraId="329E3682" w14:textId="2B7F1979" w:rsidR="0050124D" w:rsidRDefault="007718EA" w:rsidP="007718EA">
      <w:pPr>
        <w:pStyle w:val="Heading3"/>
      </w:pPr>
      <w:r>
        <w:t>Remove Customer Profile</w:t>
      </w:r>
    </w:p>
    <w:p w14:paraId="74DE9789" w14:textId="4ADF2250" w:rsidR="007718EA" w:rsidRDefault="007718EA" w:rsidP="007718EA">
      <w:pPr>
        <w:jc w:val="center"/>
      </w:pPr>
      <w:r w:rsidRPr="007718EA">
        <w:rPr>
          <w:noProof/>
        </w:rPr>
        <w:drawing>
          <wp:inline distT="0" distB="0" distL="0" distR="0" wp14:anchorId="1AEDFBB4" wp14:editId="3B3DBF42">
            <wp:extent cx="3672840" cy="1292906"/>
            <wp:effectExtent l="0" t="0" r="381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8271" cy="1312419"/>
                    </a:xfrm>
                    <a:prstGeom prst="rect">
                      <a:avLst/>
                    </a:prstGeom>
                  </pic:spPr>
                </pic:pic>
              </a:graphicData>
            </a:graphic>
          </wp:inline>
        </w:drawing>
      </w:r>
    </w:p>
    <w:p w14:paraId="6D344102" w14:textId="77777777" w:rsidR="002C0C09" w:rsidRDefault="002C0C09" w:rsidP="007718EA">
      <w:pPr>
        <w:jc w:val="center"/>
      </w:pPr>
    </w:p>
    <w:p w14:paraId="38696632" w14:textId="23D5C0C6" w:rsidR="00B32869" w:rsidRDefault="00916187" w:rsidP="00916187">
      <w:pPr>
        <w:pStyle w:val="Heading3"/>
      </w:pPr>
      <w:r>
        <w:lastRenderedPageBreak/>
        <w:t>Add Item</w:t>
      </w:r>
    </w:p>
    <w:p w14:paraId="5A511F41" w14:textId="499EAD86" w:rsidR="00916187" w:rsidRDefault="00916187" w:rsidP="00BE2678">
      <w:pPr>
        <w:jc w:val="center"/>
      </w:pPr>
      <w:r w:rsidRPr="00916187">
        <w:rPr>
          <w:noProof/>
        </w:rPr>
        <w:drawing>
          <wp:inline distT="0" distB="0" distL="0" distR="0" wp14:anchorId="4863BC24" wp14:editId="4A696D9B">
            <wp:extent cx="3832860" cy="1858103"/>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4193" cy="1873293"/>
                    </a:xfrm>
                    <a:prstGeom prst="rect">
                      <a:avLst/>
                    </a:prstGeom>
                  </pic:spPr>
                </pic:pic>
              </a:graphicData>
            </a:graphic>
          </wp:inline>
        </w:drawing>
      </w:r>
    </w:p>
    <w:p w14:paraId="6773BBD4" w14:textId="77777777" w:rsidR="0035730B" w:rsidRDefault="0035730B" w:rsidP="00BE2678">
      <w:pPr>
        <w:jc w:val="center"/>
      </w:pPr>
    </w:p>
    <w:p w14:paraId="6C46717D" w14:textId="1C5ABEE6" w:rsidR="00BE2678" w:rsidRDefault="002C0C09" w:rsidP="002C0C09">
      <w:pPr>
        <w:pStyle w:val="Heading3"/>
      </w:pPr>
      <w:r>
        <w:t>View all Items</w:t>
      </w:r>
    </w:p>
    <w:p w14:paraId="605A3467" w14:textId="48A16894" w:rsidR="002C0C09" w:rsidRDefault="002C0C09" w:rsidP="002C0C09">
      <w:r w:rsidRPr="002C0C09">
        <w:rPr>
          <w:noProof/>
        </w:rPr>
        <w:drawing>
          <wp:inline distT="0" distB="0" distL="0" distR="0" wp14:anchorId="35A517B7" wp14:editId="18751906">
            <wp:extent cx="6858000" cy="29743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2974340"/>
                    </a:xfrm>
                    <a:prstGeom prst="rect">
                      <a:avLst/>
                    </a:prstGeom>
                  </pic:spPr>
                </pic:pic>
              </a:graphicData>
            </a:graphic>
          </wp:inline>
        </w:drawing>
      </w:r>
    </w:p>
    <w:p w14:paraId="7335E3E8" w14:textId="7EF82885" w:rsidR="004E4BC3" w:rsidRDefault="004E4BC3" w:rsidP="002C0C09"/>
    <w:p w14:paraId="11377001" w14:textId="7F743867" w:rsidR="004E4BC3" w:rsidRDefault="00F06615" w:rsidP="00F06615">
      <w:pPr>
        <w:pStyle w:val="Heading3"/>
      </w:pPr>
      <w:r>
        <w:lastRenderedPageBreak/>
        <w:t>Update Item</w:t>
      </w:r>
    </w:p>
    <w:p w14:paraId="28A4C3BA" w14:textId="6ABA1D01" w:rsidR="00F06615" w:rsidRDefault="00F06615" w:rsidP="00410900">
      <w:pPr>
        <w:jc w:val="center"/>
      </w:pPr>
      <w:r w:rsidRPr="00F06615">
        <w:rPr>
          <w:noProof/>
        </w:rPr>
        <w:drawing>
          <wp:inline distT="0" distB="0" distL="0" distR="0" wp14:anchorId="73D8E0BF" wp14:editId="5C387BD1">
            <wp:extent cx="4229100" cy="288496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50593" cy="2899629"/>
                    </a:xfrm>
                    <a:prstGeom prst="rect">
                      <a:avLst/>
                    </a:prstGeom>
                  </pic:spPr>
                </pic:pic>
              </a:graphicData>
            </a:graphic>
          </wp:inline>
        </w:drawing>
      </w:r>
    </w:p>
    <w:p w14:paraId="00F7ADFF" w14:textId="77777777" w:rsidR="001A2AAA" w:rsidRDefault="001A2AAA" w:rsidP="00410900">
      <w:pPr>
        <w:jc w:val="center"/>
      </w:pPr>
    </w:p>
    <w:p w14:paraId="6A8B4E2E" w14:textId="1D5295EC" w:rsidR="00410900" w:rsidRDefault="001A2AAA" w:rsidP="001A2AAA">
      <w:pPr>
        <w:pStyle w:val="Heading3"/>
      </w:pPr>
      <w:r>
        <w:t>Delete Item</w:t>
      </w:r>
    </w:p>
    <w:p w14:paraId="044E36A3" w14:textId="57A8FDD2" w:rsidR="001A2AAA" w:rsidRDefault="001A2AAA" w:rsidP="001A2AAA">
      <w:pPr>
        <w:jc w:val="center"/>
      </w:pPr>
      <w:r w:rsidRPr="001A2AAA">
        <w:rPr>
          <w:noProof/>
        </w:rPr>
        <w:drawing>
          <wp:inline distT="0" distB="0" distL="0" distR="0" wp14:anchorId="50970917" wp14:editId="6403394D">
            <wp:extent cx="3726180" cy="130370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36477" cy="1342290"/>
                    </a:xfrm>
                    <a:prstGeom prst="rect">
                      <a:avLst/>
                    </a:prstGeom>
                  </pic:spPr>
                </pic:pic>
              </a:graphicData>
            </a:graphic>
          </wp:inline>
        </w:drawing>
      </w:r>
    </w:p>
    <w:p w14:paraId="091E5044" w14:textId="77777777" w:rsidR="001E0477" w:rsidRDefault="001E0477" w:rsidP="001A2AAA">
      <w:pPr>
        <w:jc w:val="center"/>
      </w:pPr>
    </w:p>
    <w:p w14:paraId="4E5DE6D3" w14:textId="55B0A76F" w:rsidR="0048003E" w:rsidRDefault="001E0477" w:rsidP="001E0477">
      <w:pPr>
        <w:pStyle w:val="Heading3"/>
      </w:pPr>
      <w:r>
        <w:t>Search Item</w:t>
      </w:r>
    </w:p>
    <w:p w14:paraId="751429B5" w14:textId="7CDB920B" w:rsidR="001E0477" w:rsidRDefault="001E0477" w:rsidP="001E0477">
      <w:pPr>
        <w:jc w:val="center"/>
      </w:pPr>
      <w:r w:rsidRPr="001E0477">
        <w:rPr>
          <w:noProof/>
        </w:rPr>
        <w:drawing>
          <wp:inline distT="0" distB="0" distL="0" distR="0" wp14:anchorId="69FBF663" wp14:editId="02281B39">
            <wp:extent cx="5077534" cy="1428949"/>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77534" cy="1428949"/>
                    </a:xfrm>
                    <a:prstGeom prst="rect">
                      <a:avLst/>
                    </a:prstGeom>
                  </pic:spPr>
                </pic:pic>
              </a:graphicData>
            </a:graphic>
          </wp:inline>
        </w:drawing>
      </w:r>
    </w:p>
    <w:p w14:paraId="0E7EADBB" w14:textId="2CDB8A9E" w:rsidR="00FE15E4" w:rsidRDefault="00FE15E4" w:rsidP="001E0477">
      <w:pPr>
        <w:jc w:val="center"/>
      </w:pPr>
    </w:p>
    <w:p w14:paraId="7D61A543" w14:textId="260E01B0" w:rsidR="00FE15E4" w:rsidRDefault="00FE15E4" w:rsidP="001E0477">
      <w:pPr>
        <w:jc w:val="center"/>
      </w:pPr>
    </w:p>
    <w:p w14:paraId="2EFF1EC0" w14:textId="289DCD70" w:rsidR="00853A4F" w:rsidRDefault="00853A4F" w:rsidP="00853A4F"/>
    <w:p w14:paraId="649A182F" w14:textId="069EBAF7" w:rsidR="009D197B" w:rsidRDefault="009D197B" w:rsidP="00853A4F"/>
    <w:p w14:paraId="12773AD3" w14:textId="6F703B2C" w:rsidR="009D197B" w:rsidRDefault="00A02E43" w:rsidP="00A02E43">
      <w:pPr>
        <w:pStyle w:val="Title"/>
        <w:rPr>
          <w:sz w:val="40"/>
          <w:szCs w:val="52"/>
        </w:rPr>
      </w:pPr>
      <w:r w:rsidRPr="00A02E43">
        <w:rPr>
          <w:sz w:val="40"/>
          <w:szCs w:val="52"/>
        </w:rPr>
        <w:t>Exit</w:t>
      </w:r>
    </w:p>
    <w:p w14:paraId="3F9AEC83" w14:textId="22A53215" w:rsidR="00A02E43" w:rsidRDefault="003E48B1" w:rsidP="00B04A7E">
      <w:pPr>
        <w:jc w:val="center"/>
      </w:pPr>
      <w:r w:rsidRPr="003E48B1">
        <w:rPr>
          <w:noProof/>
        </w:rPr>
        <w:drawing>
          <wp:inline distT="0" distB="0" distL="0" distR="0" wp14:anchorId="6294B80E" wp14:editId="17A71D55">
            <wp:extent cx="6065520" cy="1522907"/>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05206" cy="1532871"/>
                    </a:xfrm>
                    <a:prstGeom prst="rect">
                      <a:avLst/>
                    </a:prstGeom>
                  </pic:spPr>
                </pic:pic>
              </a:graphicData>
            </a:graphic>
          </wp:inline>
        </w:drawing>
      </w:r>
    </w:p>
    <w:p w14:paraId="367F0D4C" w14:textId="77777777" w:rsidR="003E48B1" w:rsidRPr="00A02E43" w:rsidRDefault="003E48B1" w:rsidP="00A02E43"/>
    <w:sectPr w:rsidR="003E48B1" w:rsidRPr="00A02E43" w:rsidSect="00925E6D">
      <w:headerReference w:type="default" r:id="rId32"/>
      <w:footerReference w:type="even" r:id="rId33"/>
      <w:footerReference w:type="default" r:id="rId34"/>
      <w:headerReference w:type="first" r:id="rId35"/>
      <w:footerReference w:type="first" r:id="rId36"/>
      <w:pgSz w:w="12240" w:h="15840"/>
      <w:pgMar w:top="720" w:right="720" w:bottom="720" w:left="72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C94C2" w14:textId="77777777" w:rsidR="00AA313B" w:rsidRDefault="00AA313B">
      <w:pPr>
        <w:spacing w:after="0"/>
      </w:pPr>
      <w:r>
        <w:separator/>
      </w:r>
    </w:p>
  </w:endnote>
  <w:endnote w:type="continuationSeparator" w:id="0">
    <w:p w14:paraId="4C2B7522" w14:textId="77777777" w:rsidR="00AA313B" w:rsidRDefault="00AA31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49F3B" w14:textId="77777777" w:rsidR="001E22A8" w:rsidRDefault="001E22A8">
    <w:pPr>
      <w:jc w:val="right"/>
    </w:pPr>
  </w:p>
  <w:p w14:paraId="72ED6E5A" w14:textId="77777777" w:rsidR="001E22A8" w:rsidRDefault="001E22A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19AF5D52" w14:textId="77777777" w:rsidR="001E22A8" w:rsidRDefault="001E22A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id w:val="-405526225"/>
      <w:docPartObj>
        <w:docPartGallery w:val="Page Numbers (Bottom of Page)"/>
        <w:docPartUnique/>
      </w:docPartObj>
    </w:sdtPr>
    <w:sdtEndPr>
      <w:rPr>
        <w:noProof/>
      </w:rPr>
    </w:sdtEndPr>
    <w:sdtContent>
      <w:p w14:paraId="30CF50D2" w14:textId="77777777" w:rsidR="001E22A8" w:rsidRPr="005D120C" w:rsidRDefault="001E22A8">
        <w:pPr>
          <w:pStyle w:val="Footer"/>
          <w:jc w:val="center"/>
          <w:rPr>
            <w:color w:val="3F1D5A" w:themeColor="accent1"/>
          </w:rPr>
        </w:pPr>
        <w:r w:rsidRPr="005D120C">
          <w:rPr>
            <w:color w:val="3F1D5A" w:themeColor="accent1"/>
          </w:rPr>
          <w:fldChar w:fldCharType="begin"/>
        </w:r>
        <w:r w:rsidRPr="005D120C">
          <w:rPr>
            <w:color w:val="3F1D5A" w:themeColor="accent1"/>
          </w:rPr>
          <w:instrText xml:space="preserve"> PAGE   \* MERGEFORMAT </w:instrText>
        </w:r>
        <w:r w:rsidRPr="005D120C">
          <w:rPr>
            <w:color w:val="3F1D5A" w:themeColor="accent1"/>
          </w:rPr>
          <w:fldChar w:fldCharType="separate"/>
        </w:r>
        <w:r>
          <w:rPr>
            <w:noProof/>
            <w:color w:val="3F1D5A" w:themeColor="accent1"/>
          </w:rPr>
          <w:t>3</w:t>
        </w:r>
        <w:r w:rsidRPr="005D120C">
          <w:rPr>
            <w:noProof/>
            <w:color w:val="3F1D5A" w:themeColor="accent1"/>
          </w:rPr>
          <w:fldChar w:fldCharType="end"/>
        </w:r>
      </w:p>
    </w:sdtContent>
  </w:sdt>
  <w:p w14:paraId="1C5C59BD" w14:textId="77777777" w:rsidR="001E22A8" w:rsidRDefault="001E22A8"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D794F" w14:textId="77777777" w:rsidR="001E22A8" w:rsidRDefault="001E22A8">
    <w:pPr>
      <w:pStyle w:val="Footer"/>
    </w:pPr>
    <w:r>
      <w:rPr>
        <w:noProof/>
      </w:rPr>
      <mc:AlternateContent>
        <mc:Choice Requires="wpg">
          <w:drawing>
            <wp:anchor distT="0" distB="0" distL="114300" distR="114300" simplePos="0" relativeHeight="251660288" behindDoc="0" locked="0" layoutInCell="1" allowOverlap="1" wp14:anchorId="611DC1B0" wp14:editId="4D9C6F34">
              <wp:simplePos x="0" y="0"/>
              <wp:positionH relativeFrom="column">
                <wp:posOffset>-895350</wp:posOffset>
              </wp:positionH>
              <wp:positionV relativeFrom="paragraph">
                <wp:posOffset>-2106930</wp:posOffset>
              </wp:positionV>
              <wp:extent cx="4087113" cy="3392424"/>
              <wp:effectExtent l="0" t="0" r="8890" b="0"/>
              <wp:wrapNone/>
              <wp:docPr id="17" name="Group 17" descr="Multi-colored hexagon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472F19FF" id="Group 17" o:spid="_x0000_s1026" alt="Multi-colored hexagon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">
                <v:imagedata r:id="rId7" o:title="Hexagon 2"/>
                <v:path arrowok="t"/>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">
                <v:imagedata r:id="rId8" o:title="Hexagon 3"/>
                <v:path arrowok="t"/>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">
                <v:imagedata r:id="rId9" o:title="Hexagon 1"/>
                <v:path arrowok="t"/>
              </v:shape>
            </v:group>
          </w:pict>
        </mc:Fallback>
      </mc:AlternateContent>
    </w:r>
    <w:r>
      <w:rPr>
        <w:noProof/>
      </w:rPr>
      <w:drawing>
        <wp:anchor distT="0" distB="0" distL="114300" distR="114300" simplePos="0" relativeHeight="251661312" behindDoc="0" locked="0" layoutInCell="1" allowOverlap="1" wp14:anchorId="0562F7CF" wp14:editId="40C9727A">
          <wp:simplePos x="0" y="0"/>
          <wp:positionH relativeFrom="column">
            <wp:posOffset>5007787</wp:posOffset>
          </wp:positionH>
          <wp:positionV relativeFrom="paragraph">
            <wp:posOffset>-1611799</wp:posOffset>
          </wp:positionV>
          <wp:extent cx="2344751" cy="2713700"/>
          <wp:effectExtent l="0" t="0" r="0" b="0"/>
          <wp:wrapNone/>
          <wp:docPr id="31" name="Graphic 31"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hexagon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C0D0B" w14:textId="77777777" w:rsidR="00AA313B" w:rsidRDefault="00AA313B">
      <w:pPr>
        <w:spacing w:after="0"/>
      </w:pPr>
      <w:r>
        <w:separator/>
      </w:r>
    </w:p>
  </w:footnote>
  <w:footnote w:type="continuationSeparator" w:id="0">
    <w:p w14:paraId="39D23323" w14:textId="77777777" w:rsidR="00AA313B" w:rsidRDefault="00AA31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alias w:val="Document title:"/>
      <w:tag w:val="Document title:"/>
      <w:id w:val="-1396499233"/>
      <w:placeholder>
        <w:docPart w:val="101AEDCF37E34CC2909A356A97D2072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21970C53" w14:textId="34DC7E9D" w:rsidR="001E22A8" w:rsidRDefault="001E22A8">
        <w:pPr>
          <w:spacing w:after="0"/>
          <w:jc w:val="center"/>
          <w:rPr>
            <w:color w:val="E4E9EF" w:themeColor="background2"/>
          </w:rPr>
        </w:pPr>
        <w:r>
          <w:rPr>
            <w:color w:val="3F1D5A" w:themeColor="accent1"/>
          </w:rPr>
          <w:t>FINAL PROJECT</w:t>
        </w:r>
      </w:p>
    </w:sdtContent>
  </w:sdt>
  <w:p w14:paraId="3AC0901D" w14:textId="77777777" w:rsidR="001E22A8" w:rsidRPr="005D120C" w:rsidRDefault="00AA313B">
    <w:pPr>
      <w:jc w:val="center"/>
      <w:rPr>
        <w:color w:val="F3642C" w:themeColor="text2"/>
      </w:rPr>
    </w:pPr>
    <w:sdt>
      <w:sdtPr>
        <w:rPr>
          <w:color w:val="F3642C" w:themeColor="text2"/>
        </w:rPr>
        <w:alias w:val="Ellipsis:"/>
        <w:tag w:val="Ellipsis:"/>
        <w:id w:val="-2048830323"/>
        <w:temporary/>
        <w:showingPlcHdr/>
        <w15:appearance w15:val="hidden"/>
      </w:sdtPr>
      <w:sdtEndPr/>
      <w:sdtContent>
        <w:r w:rsidR="001E22A8" w:rsidRPr="001B0F06">
          <w:rPr>
            <w:color w:val="CB400B" w:themeColor="text2" w:themeShade="BF"/>
          </w:rPr>
          <w:sym w:font="Symbol" w:char="F0B7"/>
        </w:r>
        <w:r w:rsidR="001E22A8" w:rsidRPr="001B0F06">
          <w:rPr>
            <w:color w:val="CB400B" w:themeColor="text2" w:themeShade="BF"/>
          </w:rPr>
          <w:t xml:space="preserve"> </w:t>
        </w:r>
        <w:r w:rsidR="001E22A8" w:rsidRPr="001B0F06">
          <w:rPr>
            <w:color w:val="CB400B" w:themeColor="text2" w:themeShade="BF"/>
          </w:rPr>
          <w:sym w:font="Symbol" w:char="F0B7"/>
        </w:r>
        <w:r w:rsidR="001E22A8" w:rsidRPr="001B0F06">
          <w:rPr>
            <w:color w:val="CB400B" w:themeColor="text2" w:themeShade="BF"/>
          </w:rPr>
          <w:t xml:space="preserve"> </w:t>
        </w:r>
        <w:r w:rsidR="001E22A8" w:rsidRPr="001B0F06">
          <w:rPr>
            <w:color w:val="CB400B" w:themeColor="text2" w:themeShade="BF"/>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0A207" w14:textId="77777777" w:rsidR="001E22A8" w:rsidRDefault="001E22A8">
    <w:pPr>
      <w:pStyle w:val="Header"/>
    </w:pPr>
    <w:r>
      <w:rPr>
        <w:noProof/>
      </w:rPr>
      <mc:AlternateContent>
        <mc:Choice Requires="wpg">
          <w:drawing>
            <wp:anchor distT="0" distB="0" distL="114300" distR="114300" simplePos="0" relativeHeight="251657216" behindDoc="0" locked="0" layoutInCell="1" allowOverlap="1" wp14:anchorId="32768178" wp14:editId="07519DC2">
              <wp:simplePos x="0" y="0"/>
              <wp:positionH relativeFrom="page">
                <wp:posOffset>4123690</wp:posOffset>
              </wp:positionH>
              <wp:positionV relativeFrom="page">
                <wp:posOffset>-1902460</wp:posOffset>
              </wp:positionV>
              <wp:extent cx="4361688" cy="4782312"/>
              <wp:effectExtent l="0" t="0" r="1270" b="0"/>
              <wp:wrapNone/>
              <wp:docPr id="2" name="Group 2" descr="Multi-colored hexagon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D32B357" id="Group 2" o:spid="_x0000_s1026" alt="Multi-colored hexagon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&#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hkAQ4AAIEswAEAIJAFOAAABLIABwCAQBbgAAAQyAIcAAACWYADAEAgC3AAAAhkAQ4A&#10;AIEswAEAIJAFOAAABLI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">
                <v:imagedata r:id="rId9" o:title="Hexagon 4"/>
                <v:path arrowok="t"/>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">
                <v:imagedata r:id="rId10" o:title="Hexagon 2"/>
                <v:path arrowok="t"/>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">
                <v:imagedata r:id="rId11" o:title="Hexagon 1"/>
                <v:path arrowok="t"/>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">
                <v:imagedata r:id="rId12" o:title="Hexagon 3"/>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2B23AA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4pt;height:11.4pt" o:bullet="t">
        <v:imagedata r:id="rId1" o:title="msoF4D4"/>
      </v:shape>
    </w:pict>
  </w:numPicBullet>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E52D45"/>
    <w:multiLevelType w:val="hybridMultilevel"/>
    <w:tmpl w:val="F7E6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E0041F"/>
    <w:multiLevelType w:val="hybridMultilevel"/>
    <w:tmpl w:val="944826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10917"/>
    <w:multiLevelType w:val="hybridMultilevel"/>
    <w:tmpl w:val="60F05D3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44421E"/>
    <w:multiLevelType w:val="hybridMultilevel"/>
    <w:tmpl w:val="55900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2MDQ0MDMzNzG3MLRU0lEKTi0uzszPAykwrwUAI6O7VSwAAAA="/>
  </w:docVars>
  <w:rsids>
    <w:rsidRoot w:val="00B8770A"/>
    <w:rsid w:val="000035A2"/>
    <w:rsid w:val="000358E9"/>
    <w:rsid w:val="00060588"/>
    <w:rsid w:val="00067B1B"/>
    <w:rsid w:val="00067F9D"/>
    <w:rsid w:val="0007042A"/>
    <w:rsid w:val="00085112"/>
    <w:rsid w:val="00094803"/>
    <w:rsid w:val="000B3F5F"/>
    <w:rsid w:val="000C2FC2"/>
    <w:rsid w:val="000D0857"/>
    <w:rsid w:val="000D0E9F"/>
    <w:rsid w:val="000F5341"/>
    <w:rsid w:val="001006EB"/>
    <w:rsid w:val="00144C8E"/>
    <w:rsid w:val="00151227"/>
    <w:rsid w:val="00155A1A"/>
    <w:rsid w:val="001728AC"/>
    <w:rsid w:val="00172D10"/>
    <w:rsid w:val="001769F2"/>
    <w:rsid w:val="00191823"/>
    <w:rsid w:val="00193258"/>
    <w:rsid w:val="00194F61"/>
    <w:rsid w:val="001A2155"/>
    <w:rsid w:val="001A2AAA"/>
    <w:rsid w:val="001B0F06"/>
    <w:rsid w:val="001B7326"/>
    <w:rsid w:val="001C62C8"/>
    <w:rsid w:val="001D37D1"/>
    <w:rsid w:val="001D74FA"/>
    <w:rsid w:val="001E0477"/>
    <w:rsid w:val="001E22A8"/>
    <w:rsid w:val="001E326F"/>
    <w:rsid w:val="002006CE"/>
    <w:rsid w:val="00202812"/>
    <w:rsid w:val="00205777"/>
    <w:rsid w:val="00213A61"/>
    <w:rsid w:val="00226DF6"/>
    <w:rsid w:val="002337AE"/>
    <w:rsid w:val="00243DA7"/>
    <w:rsid w:val="00244649"/>
    <w:rsid w:val="00260E5B"/>
    <w:rsid w:val="00270A19"/>
    <w:rsid w:val="00275162"/>
    <w:rsid w:val="00275562"/>
    <w:rsid w:val="002916D0"/>
    <w:rsid w:val="002A2E02"/>
    <w:rsid w:val="002C0C09"/>
    <w:rsid w:val="002D23E4"/>
    <w:rsid w:val="002D243B"/>
    <w:rsid w:val="002D72B1"/>
    <w:rsid w:val="002E20F4"/>
    <w:rsid w:val="00302691"/>
    <w:rsid w:val="00317D6D"/>
    <w:rsid w:val="0035730B"/>
    <w:rsid w:val="00364944"/>
    <w:rsid w:val="00374C02"/>
    <w:rsid w:val="00375849"/>
    <w:rsid w:val="0038009F"/>
    <w:rsid w:val="00386F98"/>
    <w:rsid w:val="003A3163"/>
    <w:rsid w:val="003A4C8E"/>
    <w:rsid w:val="003C0F1F"/>
    <w:rsid w:val="003E48B1"/>
    <w:rsid w:val="0040220A"/>
    <w:rsid w:val="00410900"/>
    <w:rsid w:val="00414A79"/>
    <w:rsid w:val="004234E1"/>
    <w:rsid w:val="00426DA4"/>
    <w:rsid w:val="00426F60"/>
    <w:rsid w:val="00436085"/>
    <w:rsid w:val="004530B5"/>
    <w:rsid w:val="004532AF"/>
    <w:rsid w:val="004559D7"/>
    <w:rsid w:val="0048003E"/>
    <w:rsid w:val="004905AD"/>
    <w:rsid w:val="004C3197"/>
    <w:rsid w:val="004E4BC3"/>
    <w:rsid w:val="004E6B65"/>
    <w:rsid w:val="004F53E9"/>
    <w:rsid w:val="004F5CA4"/>
    <w:rsid w:val="0050124D"/>
    <w:rsid w:val="00503E2B"/>
    <w:rsid w:val="005455E8"/>
    <w:rsid w:val="00555F27"/>
    <w:rsid w:val="0056043C"/>
    <w:rsid w:val="00561054"/>
    <w:rsid w:val="005747FE"/>
    <w:rsid w:val="00581622"/>
    <w:rsid w:val="00582DD5"/>
    <w:rsid w:val="00591A7C"/>
    <w:rsid w:val="005B43BA"/>
    <w:rsid w:val="005B46E0"/>
    <w:rsid w:val="005C5C86"/>
    <w:rsid w:val="005C7FC8"/>
    <w:rsid w:val="005D11FA"/>
    <w:rsid w:val="005D120C"/>
    <w:rsid w:val="006045D9"/>
    <w:rsid w:val="00606DCC"/>
    <w:rsid w:val="006134E9"/>
    <w:rsid w:val="00613918"/>
    <w:rsid w:val="00623191"/>
    <w:rsid w:val="00636677"/>
    <w:rsid w:val="006567D7"/>
    <w:rsid w:val="0066463C"/>
    <w:rsid w:val="00694109"/>
    <w:rsid w:val="00695DA8"/>
    <w:rsid w:val="006A3CBD"/>
    <w:rsid w:val="006B25F3"/>
    <w:rsid w:val="006C2A6A"/>
    <w:rsid w:val="006D666B"/>
    <w:rsid w:val="006D7E78"/>
    <w:rsid w:val="00732598"/>
    <w:rsid w:val="00746D8C"/>
    <w:rsid w:val="0075116F"/>
    <w:rsid w:val="00755E25"/>
    <w:rsid w:val="007629D5"/>
    <w:rsid w:val="007718EA"/>
    <w:rsid w:val="00773F4E"/>
    <w:rsid w:val="0078422B"/>
    <w:rsid w:val="007B3802"/>
    <w:rsid w:val="007C7CB6"/>
    <w:rsid w:val="007E0E75"/>
    <w:rsid w:val="007E121F"/>
    <w:rsid w:val="007E19A4"/>
    <w:rsid w:val="00805C11"/>
    <w:rsid w:val="008123A3"/>
    <w:rsid w:val="008139A4"/>
    <w:rsid w:val="00814823"/>
    <w:rsid w:val="00853A4F"/>
    <w:rsid w:val="00854709"/>
    <w:rsid w:val="00864AE0"/>
    <w:rsid w:val="008705E7"/>
    <w:rsid w:val="008772DA"/>
    <w:rsid w:val="008812E7"/>
    <w:rsid w:val="00883B68"/>
    <w:rsid w:val="008A25CD"/>
    <w:rsid w:val="008A292A"/>
    <w:rsid w:val="008B6287"/>
    <w:rsid w:val="008C38CA"/>
    <w:rsid w:val="008D5B92"/>
    <w:rsid w:val="008E0626"/>
    <w:rsid w:val="008E6486"/>
    <w:rsid w:val="008F5585"/>
    <w:rsid w:val="00900473"/>
    <w:rsid w:val="00901939"/>
    <w:rsid w:val="00904BCE"/>
    <w:rsid w:val="00911A7F"/>
    <w:rsid w:val="00916187"/>
    <w:rsid w:val="00925A52"/>
    <w:rsid w:val="00925E6D"/>
    <w:rsid w:val="00956D56"/>
    <w:rsid w:val="00957D94"/>
    <w:rsid w:val="0096164A"/>
    <w:rsid w:val="0096675D"/>
    <w:rsid w:val="00972198"/>
    <w:rsid w:val="00975067"/>
    <w:rsid w:val="009823B0"/>
    <w:rsid w:val="00990933"/>
    <w:rsid w:val="009A195C"/>
    <w:rsid w:val="009B06AE"/>
    <w:rsid w:val="009B195D"/>
    <w:rsid w:val="009B6B2A"/>
    <w:rsid w:val="009D197B"/>
    <w:rsid w:val="00A02E43"/>
    <w:rsid w:val="00A126C7"/>
    <w:rsid w:val="00A272E4"/>
    <w:rsid w:val="00A27615"/>
    <w:rsid w:val="00A30A40"/>
    <w:rsid w:val="00A33163"/>
    <w:rsid w:val="00A367C7"/>
    <w:rsid w:val="00A50A96"/>
    <w:rsid w:val="00A51650"/>
    <w:rsid w:val="00A55006"/>
    <w:rsid w:val="00A8207C"/>
    <w:rsid w:val="00A905EE"/>
    <w:rsid w:val="00A909BF"/>
    <w:rsid w:val="00A9486B"/>
    <w:rsid w:val="00AA313B"/>
    <w:rsid w:val="00AB1AAE"/>
    <w:rsid w:val="00AB6AD1"/>
    <w:rsid w:val="00AF1978"/>
    <w:rsid w:val="00AF696A"/>
    <w:rsid w:val="00B04A7E"/>
    <w:rsid w:val="00B04B5A"/>
    <w:rsid w:val="00B164AC"/>
    <w:rsid w:val="00B24E1A"/>
    <w:rsid w:val="00B25BDB"/>
    <w:rsid w:val="00B32869"/>
    <w:rsid w:val="00B34D36"/>
    <w:rsid w:val="00B3765C"/>
    <w:rsid w:val="00B56746"/>
    <w:rsid w:val="00B6003D"/>
    <w:rsid w:val="00B76B9C"/>
    <w:rsid w:val="00B8770A"/>
    <w:rsid w:val="00B903A7"/>
    <w:rsid w:val="00BA6F95"/>
    <w:rsid w:val="00BA7739"/>
    <w:rsid w:val="00BB1895"/>
    <w:rsid w:val="00BE2678"/>
    <w:rsid w:val="00BE2F1B"/>
    <w:rsid w:val="00BE7525"/>
    <w:rsid w:val="00BF34BD"/>
    <w:rsid w:val="00C13B2F"/>
    <w:rsid w:val="00C33A10"/>
    <w:rsid w:val="00C436AC"/>
    <w:rsid w:val="00C51102"/>
    <w:rsid w:val="00C719CB"/>
    <w:rsid w:val="00C73B98"/>
    <w:rsid w:val="00C92647"/>
    <w:rsid w:val="00CB6F23"/>
    <w:rsid w:val="00CC2E0D"/>
    <w:rsid w:val="00CD24A6"/>
    <w:rsid w:val="00CD4008"/>
    <w:rsid w:val="00D052C4"/>
    <w:rsid w:val="00D231EE"/>
    <w:rsid w:val="00D2437F"/>
    <w:rsid w:val="00D26E42"/>
    <w:rsid w:val="00D32509"/>
    <w:rsid w:val="00D36B05"/>
    <w:rsid w:val="00D373E5"/>
    <w:rsid w:val="00D60BE4"/>
    <w:rsid w:val="00D64907"/>
    <w:rsid w:val="00D8135D"/>
    <w:rsid w:val="00D94DA3"/>
    <w:rsid w:val="00DB0CB8"/>
    <w:rsid w:val="00DB0EF4"/>
    <w:rsid w:val="00DB2011"/>
    <w:rsid w:val="00DB5107"/>
    <w:rsid w:val="00DB5A25"/>
    <w:rsid w:val="00DC01A9"/>
    <w:rsid w:val="00DC2EB5"/>
    <w:rsid w:val="00DE34EA"/>
    <w:rsid w:val="00DE74ED"/>
    <w:rsid w:val="00DE7A5E"/>
    <w:rsid w:val="00E01BE5"/>
    <w:rsid w:val="00E02964"/>
    <w:rsid w:val="00E11C11"/>
    <w:rsid w:val="00E27F09"/>
    <w:rsid w:val="00E35489"/>
    <w:rsid w:val="00E415E6"/>
    <w:rsid w:val="00E735E7"/>
    <w:rsid w:val="00E82E4A"/>
    <w:rsid w:val="00E84063"/>
    <w:rsid w:val="00E97CA6"/>
    <w:rsid w:val="00EB31D7"/>
    <w:rsid w:val="00EB3363"/>
    <w:rsid w:val="00ED4D48"/>
    <w:rsid w:val="00F011A0"/>
    <w:rsid w:val="00F06615"/>
    <w:rsid w:val="00F5119D"/>
    <w:rsid w:val="00F56491"/>
    <w:rsid w:val="00F80748"/>
    <w:rsid w:val="00F8451E"/>
    <w:rsid w:val="00FD2FA9"/>
    <w:rsid w:val="00FD6564"/>
    <w:rsid w:val="00FE15E4"/>
    <w:rsid w:val="00FF481D"/>
    <w:rsid w:val="00FF62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CC08A"/>
  <w15:docId w15:val="{268DF92F-23F1-414B-9903-1924852D1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812"/>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B0F06"/>
    <w:rPr>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semiHidden/>
    <w:unhideWhenUsed/>
    <w:rsid w:val="001B0F06"/>
    <w:rPr>
      <w:color w:val="217084"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 w:type="paragraph" w:styleId="NormalWeb">
    <w:name w:val="Normal (Web)"/>
    <w:basedOn w:val="Normal"/>
    <w:uiPriority w:val="99"/>
    <w:semiHidden/>
    <w:unhideWhenUsed/>
    <w:rsid w:val="00B56746"/>
    <w:pPr>
      <w:spacing w:before="100" w:beforeAutospacing="1" w:after="100" w:afterAutospacing="1"/>
    </w:pPr>
    <w:rPr>
      <w:rFonts w:ascii="Times New Roman" w:eastAsia="Times New Roman" w:hAnsi="Times New Roman" w:cs="Times New Roman"/>
      <w:sz w:val="24"/>
      <w:szCs w:val="24"/>
    </w:rPr>
  </w:style>
  <w:style w:type="table" w:styleId="GridTable4-Accent3">
    <w:name w:val="Grid Table 4 Accent 3"/>
    <w:basedOn w:val="TableNormal"/>
    <w:uiPriority w:val="49"/>
    <w:rsid w:val="007E121F"/>
    <w:pPr>
      <w:spacing w:after="0" w:line="240" w:lineRule="auto"/>
      <w:jc w:val="center"/>
    </w:pPr>
    <w:rPr>
      <w:rFonts w:eastAsiaTheme="minorHAnsi"/>
    </w:rPr>
    <w:tblPr>
      <w:tblStyleRowBandSize w:val="1"/>
      <w:tblStyleColBandSize w:val="1"/>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tcBorders>
          <w:top w:val="single" w:sz="4" w:space="0" w:color="272063" w:themeColor="accent3"/>
          <w:left w:val="single" w:sz="4" w:space="0" w:color="272063" w:themeColor="accent3"/>
          <w:bottom w:val="single" w:sz="4" w:space="0" w:color="272063" w:themeColor="accent3"/>
          <w:right w:val="single" w:sz="4" w:space="0" w:color="272063" w:themeColor="accent3"/>
          <w:insideH w:val="nil"/>
          <w:insideV w:val="nil"/>
        </w:tcBorders>
        <w:shd w:val="clear" w:color="auto" w:fill="272063" w:themeFill="accent3"/>
      </w:tcPr>
    </w:tblStylePr>
    <w:tblStylePr w:type="lastRow">
      <w:rPr>
        <w:b/>
        <w:bCs/>
      </w:rPr>
      <w:tblPr/>
      <w:tcPr>
        <w:tcBorders>
          <w:top w:val="double" w:sz="4" w:space="0" w:color="272063" w:themeColor="accent3"/>
        </w:tcBorders>
      </w:tcPr>
    </w:tblStylePr>
    <w:tblStylePr w:type="firstCol">
      <w:rPr>
        <w:b/>
        <w:bCs/>
      </w:rPr>
    </w:tblStylePr>
    <w:tblStylePr w:type="lastCol">
      <w:rPr>
        <w:b/>
        <w:bCs/>
      </w:rPr>
    </w:tblStylePr>
    <w:tblStylePr w:type="band1Vert">
      <w:tblPr/>
      <w:tcPr>
        <w:shd w:val="clear" w:color="auto" w:fill="C9C5EC" w:themeFill="accent3" w:themeFillTint="33"/>
      </w:tcPr>
    </w:tblStylePr>
    <w:tblStylePr w:type="band1Horz">
      <w:tblPr/>
      <w:tcPr>
        <w:shd w:val="clear" w:color="auto" w:fill="C9C5EC"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703802">
      <w:bodyDiv w:val="1"/>
      <w:marLeft w:val="0"/>
      <w:marRight w:val="0"/>
      <w:marTop w:val="0"/>
      <w:marBottom w:val="0"/>
      <w:divBdr>
        <w:top w:val="none" w:sz="0" w:space="0" w:color="auto"/>
        <w:left w:val="none" w:sz="0" w:space="0" w:color="auto"/>
        <w:bottom w:val="none" w:sz="0" w:space="0" w:color="auto"/>
        <w:right w:val="none" w:sz="0" w:space="0" w:color="auto"/>
      </w:divBdr>
    </w:div>
    <w:div w:id="718823010">
      <w:bodyDiv w:val="1"/>
      <w:marLeft w:val="0"/>
      <w:marRight w:val="0"/>
      <w:marTop w:val="0"/>
      <w:marBottom w:val="0"/>
      <w:divBdr>
        <w:top w:val="none" w:sz="0" w:space="0" w:color="auto"/>
        <w:left w:val="none" w:sz="0" w:space="0" w:color="auto"/>
        <w:bottom w:val="none" w:sz="0" w:space="0" w:color="auto"/>
        <w:right w:val="none" w:sz="0" w:space="0" w:color="auto"/>
      </w:divBdr>
    </w:div>
    <w:div w:id="827285656">
      <w:bodyDiv w:val="1"/>
      <w:marLeft w:val="0"/>
      <w:marRight w:val="0"/>
      <w:marTop w:val="0"/>
      <w:marBottom w:val="0"/>
      <w:divBdr>
        <w:top w:val="none" w:sz="0" w:space="0" w:color="auto"/>
        <w:left w:val="none" w:sz="0" w:space="0" w:color="auto"/>
        <w:bottom w:val="none" w:sz="0" w:space="0" w:color="auto"/>
        <w:right w:val="none" w:sz="0" w:space="0" w:color="auto"/>
      </w:divBdr>
    </w:div>
    <w:div w:id="896092418">
      <w:bodyDiv w:val="1"/>
      <w:marLeft w:val="0"/>
      <w:marRight w:val="0"/>
      <w:marTop w:val="0"/>
      <w:marBottom w:val="0"/>
      <w:divBdr>
        <w:top w:val="none" w:sz="0" w:space="0" w:color="auto"/>
        <w:left w:val="none" w:sz="0" w:space="0" w:color="auto"/>
        <w:bottom w:val="none" w:sz="0" w:space="0" w:color="auto"/>
        <w:right w:val="none" w:sz="0" w:space="0" w:color="auto"/>
      </w:divBdr>
    </w:div>
    <w:div w:id="188930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footer" Target="footer2.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eader" Target="header2.xml"/><Relationship Id="rId8" Type="http://schemas.openxmlformats.org/officeDocument/2006/relationships/image" Target="media/image3.jpeg"/><Relationship Id="rId3" Type="http://schemas.openxmlformats.org/officeDocument/2006/relationships/settings" Target="settings.xml"/></Relationships>
</file>

<file path=word/_rels/footer3.xml.rels><?xml version="1.0" encoding="UTF-8" standalone="yes"?>
<Relationships xmlns="http://schemas.openxmlformats.org/package/2006/relationships"><Relationship Id="rId8" Type="http://schemas.openxmlformats.org/officeDocument/2006/relationships/image" Target="media/image90.png"/><Relationship Id="rId3" Type="http://schemas.openxmlformats.org/officeDocument/2006/relationships/image" Target="media/image33.png"/><Relationship Id="rId7" Type="http://schemas.openxmlformats.org/officeDocument/2006/relationships/image" Target="media/image70.png"/><Relationship Id="rId2" Type="http://schemas.openxmlformats.org/officeDocument/2006/relationships/image" Target="media/image30.svg"/><Relationship Id="rId1" Type="http://schemas.openxmlformats.org/officeDocument/2006/relationships/image" Target="media/image29.png"/><Relationship Id="rId6" Type="http://schemas.openxmlformats.org/officeDocument/2006/relationships/image" Target="media/image32.svg"/><Relationship Id="rId11" Type="http://schemas.openxmlformats.org/officeDocument/2006/relationships/image" Target="media/image28.svg"/><Relationship Id="rId5" Type="http://schemas.openxmlformats.org/officeDocument/2006/relationships/image" Target="media/image31.png"/><Relationship Id="rId10" Type="http://schemas.openxmlformats.org/officeDocument/2006/relationships/image" Target="media/image27.png"/><Relationship Id="rId4" Type="http://schemas.openxmlformats.org/officeDocument/2006/relationships/image" Target="media/image34.svg"/><Relationship Id="rId9" Type="http://schemas.openxmlformats.org/officeDocument/2006/relationships/image" Target="media/image80.png"/></Relationships>
</file>

<file path=word/_rels/header2.xml.rels><?xml version="1.0" encoding="UTF-8" standalone="yes"?>
<Relationships xmlns="http://schemas.openxmlformats.org/package/2006/relationships"><Relationship Id="rId8" Type="http://schemas.openxmlformats.org/officeDocument/2006/relationships/image" Target="media/image34.svg"/><Relationship Id="rId3" Type="http://schemas.openxmlformats.org/officeDocument/2006/relationships/image" Target="media/image29.png"/><Relationship Id="rId7" Type="http://schemas.openxmlformats.org/officeDocument/2006/relationships/image" Target="media/image33.png"/><Relationship Id="rId12" Type="http://schemas.openxmlformats.org/officeDocument/2006/relationships/image" Target="media/image90.png"/><Relationship Id="rId2" Type="http://schemas.openxmlformats.org/officeDocument/2006/relationships/image" Target="media/image28.svg"/><Relationship Id="rId1" Type="http://schemas.openxmlformats.org/officeDocument/2006/relationships/image" Target="media/image27.png"/><Relationship Id="rId6" Type="http://schemas.openxmlformats.org/officeDocument/2006/relationships/image" Target="media/image32.svg"/><Relationship Id="rId11" Type="http://schemas.openxmlformats.org/officeDocument/2006/relationships/image" Target="media/image80.png"/><Relationship Id="rId5" Type="http://schemas.openxmlformats.org/officeDocument/2006/relationships/image" Target="media/image31.png"/><Relationship Id="rId10" Type="http://schemas.openxmlformats.org/officeDocument/2006/relationships/image" Target="media/image70.png"/><Relationship Id="rId4" Type="http://schemas.openxmlformats.org/officeDocument/2006/relationships/image" Target="media/image30.svg"/><Relationship Id="rId9" Type="http://schemas.openxmlformats.org/officeDocument/2006/relationships/image" Target="media/image6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YAL%20ZAFAR\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01AEDCF37E34CC2909A356A97D20722"/>
        <w:category>
          <w:name w:val="General"/>
          <w:gallery w:val="placeholder"/>
        </w:category>
        <w:types>
          <w:type w:val="bbPlcHdr"/>
        </w:types>
        <w:behaviors>
          <w:behavior w:val="content"/>
        </w:behaviors>
        <w:guid w:val="{C4A3E477-04F4-43FB-80B7-9260FEF8037A}"/>
      </w:docPartPr>
      <w:docPartBody>
        <w:p w:rsidR="006300AE" w:rsidRDefault="0009010D">
          <w:pPr>
            <w:pStyle w:val="101AEDCF37E34CC2909A356A97D20722"/>
          </w:pPr>
          <w:r w:rsidRPr="008A25CD">
            <w:rPr>
              <w:b/>
              <w:sz w:val="60"/>
              <w:szCs w:val="6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10D"/>
    <w:rsid w:val="00086377"/>
    <w:rsid w:val="0009010D"/>
    <w:rsid w:val="00130E7A"/>
    <w:rsid w:val="0014505E"/>
    <w:rsid w:val="001B7663"/>
    <w:rsid w:val="00256499"/>
    <w:rsid w:val="00374EDA"/>
    <w:rsid w:val="00377F94"/>
    <w:rsid w:val="003C1F52"/>
    <w:rsid w:val="00405715"/>
    <w:rsid w:val="004B550B"/>
    <w:rsid w:val="005E1EB7"/>
    <w:rsid w:val="005E7885"/>
    <w:rsid w:val="006300AE"/>
    <w:rsid w:val="006F13C4"/>
    <w:rsid w:val="00774D2E"/>
    <w:rsid w:val="009C13BF"/>
    <w:rsid w:val="009F25BF"/>
    <w:rsid w:val="00A56443"/>
    <w:rsid w:val="00B36954"/>
    <w:rsid w:val="00C140E5"/>
    <w:rsid w:val="00CA6CFE"/>
    <w:rsid w:val="00F510A6"/>
    <w:rsid w:val="00FF15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1AEDCF37E34CC2909A356A97D20722">
    <w:name w:val="101AEDCF37E34CC2909A356A97D207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5.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(Executive design)</Template>
  <TotalTime>539</TotalTime>
  <Pages>15</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Submitted by: 
MUHAMMAD DANIYAL ZAFAR
FA18-BCS-061
BCS-5A-A
Submitted to: 
SIR ASHFAQ FAROOQI</dc:subject>
  <dc:creator>DANIYAL ZAFAR</dc:creator>
  <cp:lastModifiedBy>DANIYAL</cp:lastModifiedBy>
  <cp:revision>182</cp:revision>
  <cp:lastPrinted>2020-02-27T18:31:00Z</cp:lastPrinted>
  <dcterms:created xsi:type="dcterms:W3CDTF">2020-02-27T18:18:00Z</dcterms:created>
  <dcterms:modified xsi:type="dcterms:W3CDTF">2021-01-14T11:51:00Z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Anumol@vidyatech.com</vt:lpwstr>
  </property>
  <property fmtid="{D5CDD505-2E9C-101B-9397-08002B2CF9AE}" pid="8" name="MSIP_Label_f42aa342-8706-4288-bd11-ebb85995028c_SetDate">
    <vt:lpwstr>2018-06-11T11:35:00.3825830Z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